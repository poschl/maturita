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8308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#include&lt;stdio.h&gt;</w:t>
      </w:r>
    </w:p>
    <w:p w14:paraId="493AC8C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#include&lt;conio.h&gt;</w:t>
      </w:r>
    </w:p>
    <w:p w14:paraId="6F34A82B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#include&lt;dos.h&gt;</w:t>
      </w:r>
    </w:p>
    <w:p w14:paraId="522476D3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#include&lt;string.h&gt;</w:t>
      </w:r>
    </w:p>
    <w:p w14:paraId="5BEF6A9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#include&lt;stdio.c&gt;</w:t>
      </w:r>
    </w:p>
    <w:p w14:paraId="0AD84ECA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#include&lt;conio.c&gt;</w:t>
      </w:r>
    </w:p>
    <w:p w14:paraId="27535681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#include&lt;dos.c&gt;</w:t>
      </w:r>
    </w:p>
    <w:p w14:paraId="432A5267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#include&lt;string.c&gt;</w:t>
      </w:r>
    </w:p>
    <w:p w14:paraId="49A81475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50259A94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/*</w:t>
      </w:r>
    </w:p>
    <w:p w14:paraId="4DA803F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VSTUPNÍ BITY VÝTAHU:</w:t>
      </w:r>
    </w:p>
    <w:p w14:paraId="41AC2F2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0: 0. bit na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dispayi</w:t>
      </w:r>
      <w:proofErr w:type="spellEnd"/>
    </w:p>
    <w:p w14:paraId="05990B7D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1: 1. bit na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dispayi</w:t>
      </w:r>
      <w:proofErr w:type="spellEnd"/>
    </w:p>
    <w:p w14:paraId="5B5A6F9C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2: 2. bit na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dispayi</w:t>
      </w:r>
      <w:proofErr w:type="spellEnd"/>
    </w:p>
    <w:p w14:paraId="37788C2A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3: LED ↑</w:t>
      </w:r>
    </w:p>
    <w:p w14:paraId="26A5EE97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4: LED ↓</w:t>
      </w:r>
    </w:p>
    <w:p w14:paraId="46BEEDB3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5: osvětlení kabiny</w:t>
      </w:r>
    </w:p>
    <w:p w14:paraId="25B1B383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6: motor kabiny</w:t>
      </w:r>
    </w:p>
    <w:p w14:paraId="2D40670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7: směr jízdy (0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&gt;&gt;↓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 xml:space="preserve"> / 1&gt;&gt;↑)</w:t>
      </w:r>
    </w:p>
    <w:p w14:paraId="1ABC76F8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8: zvukové znamení</w:t>
      </w:r>
    </w:p>
    <w:p w14:paraId="4B2CC74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0FE50D8A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VÝSTUPNÍ BITY VÝTAHU:</w:t>
      </w:r>
    </w:p>
    <w:p w14:paraId="61452373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senzory: 0-7</w:t>
      </w:r>
    </w:p>
    <w:p w14:paraId="346DD516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0: 1. patro</w:t>
      </w:r>
    </w:p>
    <w:p w14:paraId="74946C74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1: 2. patro</w:t>
      </w:r>
    </w:p>
    <w:p w14:paraId="7D11989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2: 3. patro</w:t>
      </w:r>
    </w:p>
    <w:p w14:paraId="271711C0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3: 4. patro</w:t>
      </w:r>
    </w:p>
    <w:p w14:paraId="3B10BE34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4: 5. patro</w:t>
      </w:r>
    </w:p>
    <w:p w14:paraId="0C5DA75D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5: dveře</w:t>
      </w:r>
    </w:p>
    <w:p w14:paraId="7FEA3F6C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6: podlaha</w:t>
      </w:r>
    </w:p>
    <w:p w14:paraId="58900B9E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7: impulsní</w:t>
      </w:r>
    </w:p>
    <w:p w14:paraId="291A9021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7B1812C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přivolávací tlačítko</w:t>
      </w:r>
    </w:p>
    <w:p w14:paraId="65949555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proofErr w:type="gramStart"/>
      <w:r w:rsidRPr="00C91420">
        <w:rPr>
          <w:rFonts w:ascii="Courier New" w:hAnsi="Courier New" w:cs="Courier New"/>
          <w:sz w:val="20"/>
          <w:szCs w:val="20"/>
        </w:rPr>
        <w:t>8:  1.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 xml:space="preserve"> patro</w:t>
      </w:r>
    </w:p>
    <w:p w14:paraId="1031DDA3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proofErr w:type="gramStart"/>
      <w:r w:rsidRPr="00C91420">
        <w:rPr>
          <w:rFonts w:ascii="Courier New" w:hAnsi="Courier New" w:cs="Courier New"/>
          <w:sz w:val="20"/>
          <w:szCs w:val="20"/>
        </w:rPr>
        <w:t>9:  2.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 xml:space="preserve"> patro</w:t>
      </w:r>
    </w:p>
    <w:p w14:paraId="64105E13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10: 3. patro</w:t>
      </w:r>
    </w:p>
    <w:p w14:paraId="62F5F104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11: 4. patro</w:t>
      </w:r>
    </w:p>
    <w:p w14:paraId="102C18CC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06C004A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kabina tlačítko</w:t>
      </w:r>
    </w:p>
    <w:p w14:paraId="0F7E6903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12: 1. patro</w:t>
      </w:r>
    </w:p>
    <w:p w14:paraId="7F8F475E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13: 2. patro</w:t>
      </w:r>
    </w:p>
    <w:p w14:paraId="36B1D297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14: 3. patro</w:t>
      </w:r>
    </w:p>
    <w:p w14:paraId="5EE8C4FE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15: 4. patro</w:t>
      </w:r>
    </w:p>
    <w:p w14:paraId="22DA31D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*/</w:t>
      </w:r>
    </w:p>
    <w:p w14:paraId="27B60E3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0E4B63E4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7D43DF7E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//globální proměnné</w:t>
      </w:r>
    </w:p>
    <w:p w14:paraId="2FE1D16C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proofErr w:type="spellStart"/>
      <w:r w:rsidRPr="00C914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IN = 0xFFFF;</w:t>
      </w:r>
    </w:p>
    <w:p w14:paraId="052BDE66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proofErr w:type="spellStart"/>
      <w:r w:rsidRPr="00C914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OUT = 0xFFFF;</w:t>
      </w:r>
    </w:p>
    <w:p w14:paraId="7EFFB170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51C8353C" w14:textId="77777777" w:rsidR="00C91420" w:rsidRDefault="00C914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2471358" w14:textId="1F426923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proofErr w:type="spellStart"/>
      <w:r w:rsidRPr="00C91420">
        <w:rPr>
          <w:rFonts w:ascii="Courier New" w:hAnsi="Courier New" w:cs="Courier New"/>
          <w:sz w:val="20"/>
          <w:szCs w:val="20"/>
        </w:rPr>
        <w:lastRenderedPageBreak/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motor_up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)</w:t>
      </w:r>
    </w:p>
    <w:p w14:paraId="6BBDE1F8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{</w:t>
      </w:r>
    </w:p>
    <w:p w14:paraId="6E92E07A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OUT = OUT &amp; 0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xBF ;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 xml:space="preserve"> // bit 6 &gt;&gt; 0</w:t>
      </w:r>
    </w:p>
    <w:p w14:paraId="13BA8C0E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outport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(0x300, OUT);</w:t>
      </w:r>
    </w:p>
    <w:p w14:paraId="769B9F91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}</w:t>
      </w:r>
    </w:p>
    <w:p w14:paraId="4B457D81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43EC9335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motor_down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)</w:t>
      </w:r>
    </w:p>
    <w:p w14:paraId="65D82DD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{</w:t>
      </w:r>
    </w:p>
    <w:p w14:paraId="3162BBC3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OUT = OUT &amp; 0x3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F ;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 xml:space="preserve"> // bit 6 a 7 &gt;&gt; 0</w:t>
      </w:r>
    </w:p>
    <w:p w14:paraId="33CA05F3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outport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(0x300, OUT);</w:t>
      </w:r>
    </w:p>
    <w:p w14:paraId="68531A8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}</w:t>
      </w:r>
    </w:p>
    <w:p w14:paraId="572CE84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70D70F8E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motor_stop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)</w:t>
      </w:r>
    </w:p>
    <w:p w14:paraId="057CA3CA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{</w:t>
      </w:r>
    </w:p>
    <w:p w14:paraId="19A430C3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OUT = OUT &amp; 0x00C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0 ;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 xml:space="preserve">  // bit 6 a 7 &gt;&gt; 1</w:t>
      </w:r>
    </w:p>
    <w:p w14:paraId="4AEF5B0B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outport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(0x300, OUT);</w:t>
      </w:r>
    </w:p>
    <w:p w14:paraId="5B84834B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}</w:t>
      </w:r>
    </w:p>
    <w:p w14:paraId="05ADCD56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77AAFDBB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proofErr w:type="spellStart"/>
      <w:r w:rsidRPr="00C914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tlacitko_patro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)</w:t>
      </w:r>
    </w:p>
    <w:p w14:paraId="75D4F68D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{</w:t>
      </w:r>
    </w:p>
    <w:p w14:paraId="060376BD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IN =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inport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(0x300);</w:t>
      </w:r>
    </w:p>
    <w:p w14:paraId="4DEED958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5F14F70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((IN &amp; 0x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0100)=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=0) return(1);  // 1. patro</w:t>
      </w:r>
    </w:p>
    <w:p w14:paraId="4254F319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((IN &amp; 0x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0200)=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=0) return(2);  // 2. patro</w:t>
      </w:r>
    </w:p>
    <w:p w14:paraId="4FFEEB16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((IN &amp; 0x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0400)=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=0) return(3);  // 3. patro</w:t>
      </w:r>
    </w:p>
    <w:p w14:paraId="018D7F24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((IN &amp; 0x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0800)=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=0) return(4);  // 4. patro</w:t>
      </w:r>
    </w:p>
    <w:p w14:paraId="2C533AE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0);</w:t>
      </w:r>
    </w:p>
    <w:p w14:paraId="1006A96D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}</w:t>
      </w:r>
    </w:p>
    <w:p w14:paraId="6A9E77D9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5C68BFB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398EFB90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proofErr w:type="spellStart"/>
      <w:r w:rsidRPr="00C914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tlacitko_kabina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)</w:t>
      </w:r>
    </w:p>
    <w:p w14:paraId="3D558C5E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{</w:t>
      </w:r>
    </w:p>
    <w:p w14:paraId="15F6CFD0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IN =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inport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(0x300);</w:t>
      </w:r>
    </w:p>
    <w:p w14:paraId="388F13FD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63FE97F1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((IN &amp; 0x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1000)=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=0) return(1);  // 1. patro</w:t>
      </w:r>
    </w:p>
    <w:p w14:paraId="3917D9E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((IN &amp; 0x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2000)=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=0) return(2);  // 2. patro</w:t>
      </w:r>
    </w:p>
    <w:p w14:paraId="630E8B11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((IN &amp; 0x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4000)=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=0) return(3);  // 3. patro</w:t>
      </w:r>
    </w:p>
    <w:p w14:paraId="3FF9EE75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((IN &amp; 0x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8000)=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=0) return(4);  // 4. patro</w:t>
      </w:r>
    </w:p>
    <w:p w14:paraId="723DCBD4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0);</w:t>
      </w:r>
    </w:p>
    <w:p w14:paraId="47C16F3D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}</w:t>
      </w:r>
    </w:p>
    <w:p w14:paraId="62D54E4D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2C29C354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593741CF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proofErr w:type="spellStart"/>
      <w:r w:rsidRPr="00C914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zjisteni_patra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)</w:t>
      </w:r>
    </w:p>
    <w:p w14:paraId="37E4894D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{</w:t>
      </w:r>
    </w:p>
    <w:p w14:paraId="5574266A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IN=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inport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(0x300);</w:t>
      </w:r>
    </w:p>
    <w:p w14:paraId="63F2895F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6A8CEBAF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(IN==0) 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0);            // není v patře</w:t>
      </w:r>
    </w:p>
    <w:p w14:paraId="3B3A812D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((IN &amp; 0x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0001)=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=0) return(1); // 1. patro</w:t>
      </w:r>
    </w:p>
    <w:p w14:paraId="4E7A64B4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((IN &amp; 0x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0002)=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=0) return(2); // 2. patro</w:t>
      </w:r>
    </w:p>
    <w:p w14:paraId="48762090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((IN &amp; 0x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0004)=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=0) return(3); // 3. patro</w:t>
      </w:r>
    </w:p>
    <w:p w14:paraId="76CBFF9D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((IN &amp; 0x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0008)=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=0) return(4); // 4. patro</w:t>
      </w:r>
    </w:p>
    <w:p w14:paraId="0B1A18EF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0);                       // není v patře</w:t>
      </w:r>
    </w:p>
    <w:p w14:paraId="033B35B6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}</w:t>
      </w:r>
    </w:p>
    <w:p w14:paraId="43E8CD81" w14:textId="77777777" w:rsidR="00C91420" w:rsidRDefault="00C914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AAD1643" w14:textId="08AF309E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proofErr w:type="spellStart"/>
      <w:r w:rsidRPr="00C91420">
        <w:rPr>
          <w:rFonts w:ascii="Courier New" w:hAnsi="Courier New" w:cs="Courier New"/>
          <w:sz w:val="20"/>
          <w:szCs w:val="20"/>
        </w:rPr>
        <w:lastRenderedPageBreak/>
        <w:t>int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dvere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)</w:t>
      </w:r>
    </w:p>
    <w:p w14:paraId="3D3BF463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{</w:t>
      </w:r>
    </w:p>
    <w:p w14:paraId="401B50F5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IN=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inport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(0x300);</w:t>
      </w:r>
    </w:p>
    <w:p w14:paraId="72FD9C6B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0666B7C6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((IN &amp; 0x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0020)=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=0) return(0);  // 0 &gt;&gt; otevřené</w:t>
      </w:r>
    </w:p>
    <w:p w14:paraId="2DA4E6FF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1);                   // 1 &gt;&gt; zavřené</w:t>
      </w:r>
    </w:p>
    <w:p w14:paraId="2A3E83BA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}</w:t>
      </w:r>
    </w:p>
    <w:p w14:paraId="3B504E29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12D361B3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display 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num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)</w:t>
      </w:r>
    </w:p>
    <w:p w14:paraId="5257CB98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{</w:t>
      </w:r>
    </w:p>
    <w:p w14:paraId="0D2A6F9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OUT=OUT &amp; 0xFFF8; // bity 0-2 do nuly</w:t>
      </w:r>
    </w:p>
    <w:p w14:paraId="3006F65A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OUT=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OUT+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num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 xml:space="preserve"> //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zapise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binarni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zobrazi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decimalni</w:t>
      </w:r>
      <w:proofErr w:type="spellEnd"/>
    </w:p>
    <w:p w14:paraId="1625AB05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outport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(0x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300,OUT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 xml:space="preserve">);  //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odeslani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na port</w:t>
      </w:r>
    </w:p>
    <w:p w14:paraId="3E1EADDE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}</w:t>
      </w:r>
    </w:p>
    <w:p w14:paraId="3A00E954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50040086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sipky_up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)</w:t>
      </w:r>
    </w:p>
    <w:p w14:paraId="4494F9AF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{</w:t>
      </w:r>
    </w:p>
    <w:p w14:paraId="223B82B9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OUT=OUT &amp; 0xFFF7; // bit 3 do nuly</w:t>
      </w:r>
    </w:p>
    <w:p w14:paraId="6012A60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outport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(0x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300,OUT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46777A69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}</w:t>
      </w:r>
    </w:p>
    <w:p w14:paraId="709FE64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4151633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sipky_down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)</w:t>
      </w:r>
    </w:p>
    <w:p w14:paraId="6A573A5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{</w:t>
      </w:r>
    </w:p>
    <w:p w14:paraId="2F654EBB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OUT=OUT &amp; 0xFFEF; // bit 4 do nuly</w:t>
      </w:r>
    </w:p>
    <w:p w14:paraId="5C8A27D6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outport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(0x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300,OUT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3B2716A8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}</w:t>
      </w:r>
    </w:p>
    <w:p w14:paraId="659D03AB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53A2B2C0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sipky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)</w:t>
      </w:r>
    </w:p>
    <w:p w14:paraId="23B064B7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{</w:t>
      </w:r>
    </w:p>
    <w:p w14:paraId="411488B6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OUT=OUT &amp; 0xFFE7; // bity 3 a 4 do nuly</w:t>
      </w:r>
    </w:p>
    <w:p w14:paraId="4BCD8BDA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outport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(0x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300,OUT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277B0CF4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}</w:t>
      </w:r>
    </w:p>
    <w:p w14:paraId="36ACAF8D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19D795EF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sipky_off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)</w:t>
      </w:r>
    </w:p>
    <w:p w14:paraId="7E9F9FE7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{</w:t>
      </w:r>
    </w:p>
    <w:p w14:paraId="4CC655F5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OUT=OUT | 0x0018; // bity 3 a 4 do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jednicky</w:t>
      </w:r>
      <w:proofErr w:type="spellEnd"/>
    </w:p>
    <w:p w14:paraId="6FDC675A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outport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(0x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300,OUT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7575CF3E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}</w:t>
      </w:r>
    </w:p>
    <w:p w14:paraId="439C7EED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65BE183F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svetlo_on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)</w:t>
      </w:r>
    </w:p>
    <w:p w14:paraId="48B51409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{</w:t>
      </w:r>
    </w:p>
    <w:p w14:paraId="65CE6D5E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OUT=OUT &amp; 0xFFDF; // bit 5 do nuly</w:t>
      </w:r>
    </w:p>
    <w:p w14:paraId="3B468FA8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outport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(0x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300,OUT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1D01F813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}</w:t>
      </w:r>
    </w:p>
    <w:p w14:paraId="6F96B4C9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03A27297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svetlo_off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)</w:t>
      </w:r>
    </w:p>
    <w:p w14:paraId="0A12D02B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{</w:t>
      </w:r>
    </w:p>
    <w:p w14:paraId="0EC8B5C6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OUT=OUT | 0x0020; // bit 5 do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jednicky</w:t>
      </w:r>
      <w:proofErr w:type="spellEnd"/>
    </w:p>
    <w:p w14:paraId="44F23097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outport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(0x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300,OUT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1A3EEB85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}</w:t>
      </w:r>
    </w:p>
    <w:p w14:paraId="7ADE1EE9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3654C96E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5E954FAB" w14:textId="77777777" w:rsidR="00C91420" w:rsidRDefault="00C914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6DC0534E" w14:textId="552098DE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proofErr w:type="spellStart"/>
      <w:r w:rsidRPr="00C91420">
        <w:rPr>
          <w:rFonts w:ascii="Courier New" w:hAnsi="Courier New" w:cs="Courier New"/>
          <w:sz w:val="20"/>
          <w:szCs w:val="20"/>
        </w:rPr>
        <w:lastRenderedPageBreak/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zvonek(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)</w:t>
      </w:r>
    </w:p>
    <w:p w14:paraId="0648C915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{</w:t>
      </w:r>
    </w:p>
    <w:p w14:paraId="3156D3EA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OUT=OUT &amp; 0xFEFF; // bit 8 do nuly</w:t>
      </w:r>
    </w:p>
    <w:p w14:paraId="6B0C9511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outport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(0x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300,OUT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5CBF9DF1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91420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2);</w:t>
      </w:r>
    </w:p>
    <w:p w14:paraId="3E1B0EA0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OUT=OUT | 0x0100; // bit 8 do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jednicky</w:t>
      </w:r>
      <w:proofErr w:type="spellEnd"/>
    </w:p>
    <w:p w14:paraId="2F0CF56E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outport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(0x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300,OUT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1F30469E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}</w:t>
      </w:r>
    </w:p>
    <w:p w14:paraId="1A11E415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3B67B473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148269CF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proofErr w:type="spellStart"/>
      <w:r w:rsidRPr="00C914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kabina(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)</w:t>
      </w:r>
    </w:p>
    <w:p w14:paraId="6A21EF5B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{</w:t>
      </w:r>
    </w:p>
    <w:p w14:paraId="32E86900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IN=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inport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(0x300);</w:t>
      </w:r>
    </w:p>
    <w:p w14:paraId="1910F0E8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((IN &amp; 0x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0040)=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=0) return(0);  // 0 &gt;&gt; plná</w:t>
      </w:r>
    </w:p>
    <w:p w14:paraId="39F6A7D5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1);                 // 1 &gt;&gt; prázdná</w:t>
      </w:r>
    </w:p>
    <w:p w14:paraId="46916F05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}</w:t>
      </w:r>
    </w:p>
    <w:p w14:paraId="545CE815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0B406298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40132973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3A29FE83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reset(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)</w:t>
      </w:r>
    </w:p>
    <w:p w14:paraId="7815CA58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{</w:t>
      </w:r>
    </w:p>
    <w:p w14:paraId="77007B3D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motor_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up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6884DB4D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zjisteni_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patra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)!=4);</w:t>
      </w:r>
    </w:p>
    <w:p w14:paraId="4BDE1AD3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motor_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down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22B7E22D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zjisteni_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patra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)!=1);</w:t>
      </w:r>
    </w:p>
    <w:p w14:paraId="036CA3CE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motor_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stop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79D4C5F0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}</w:t>
      </w:r>
    </w:p>
    <w:p w14:paraId="72BA798D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76D60FAE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0D2470FD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privolej_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do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914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kam)</w:t>
      </w:r>
    </w:p>
    <w:p w14:paraId="4A0F473E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{</w:t>
      </w:r>
    </w:p>
    <w:p w14:paraId="472CEB3E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poloha;</w:t>
      </w:r>
    </w:p>
    <w:p w14:paraId="21497B9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poloha=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zjisteni_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patra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1B1665E9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45505544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proofErr w:type="gramStart"/>
      <w:r w:rsidRPr="00C91420">
        <w:rPr>
          <w:rFonts w:ascii="Courier New" w:hAnsi="Courier New" w:cs="Courier New"/>
          <w:sz w:val="20"/>
          <w:szCs w:val="20"/>
        </w:rPr>
        <w:t>dvere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)==1) &amp;&amp; (kabina()==1) &amp;&amp; (poloha!=0))</w:t>
      </w:r>
    </w:p>
    <w:p w14:paraId="35E3DF54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{</w:t>
      </w:r>
    </w:p>
    <w:p w14:paraId="01FB7A41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(kam&gt;poloha) // pojedeme nahoru</w:t>
      </w:r>
    </w:p>
    <w:p w14:paraId="278DAFD6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{</w:t>
      </w:r>
    </w:p>
    <w:p w14:paraId="019F5C45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sipky_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up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59A37E09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motor_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up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7026F73C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zjisteni_patra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)!=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kam);</w:t>
      </w:r>
    </w:p>
    <w:p w14:paraId="21E7A78B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motor_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stop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4F1344F4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sipky_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off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31492D18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}</w:t>
      </w:r>
    </w:p>
    <w:p w14:paraId="5F53AD23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2825F321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(kam&lt;poloha) // pojedeme dolu</w:t>
      </w:r>
    </w:p>
    <w:p w14:paraId="52ED038B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{</w:t>
      </w:r>
    </w:p>
    <w:p w14:paraId="69ADBB11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sipky_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down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48EE77A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motor_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down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7F70505F" w14:textId="77777777" w:rsid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zjisteni_patra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)!=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kam);</w:t>
      </w:r>
    </w:p>
    <w:p w14:paraId="286A0671" w14:textId="77777777" w:rsidR="00DA4D65" w:rsidRPr="00C91420" w:rsidRDefault="00DA4D65" w:rsidP="00C91420">
      <w:pPr>
        <w:rPr>
          <w:rFonts w:ascii="Courier New" w:hAnsi="Courier New" w:cs="Courier New"/>
          <w:sz w:val="20"/>
          <w:szCs w:val="20"/>
        </w:rPr>
      </w:pPr>
    </w:p>
    <w:p w14:paraId="12C85A81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motor_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stop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2B44C26F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sipky_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off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07E3DF50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}</w:t>
      </w:r>
    </w:p>
    <w:p w14:paraId="4BFAC260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}</w:t>
      </w:r>
    </w:p>
    <w:p w14:paraId="6DFFAD3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}</w:t>
      </w:r>
    </w:p>
    <w:p w14:paraId="04A44C95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2E1A9585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1F2B19F8" w14:textId="77777777" w:rsidR="00C91420" w:rsidRDefault="00C914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br w:type="page"/>
      </w:r>
    </w:p>
    <w:p w14:paraId="4CE6DB4B" w14:textId="211E36DA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proofErr w:type="spellStart"/>
      <w:r w:rsidRPr="00C91420">
        <w:rPr>
          <w:rFonts w:ascii="Courier New" w:hAnsi="Courier New" w:cs="Courier New"/>
          <w:sz w:val="20"/>
          <w:szCs w:val="20"/>
        </w:rPr>
        <w:lastRenderedPageBreak/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jizda_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do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914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kam)</w:t>
      </w:r>
    </w:p>
    <w:p w14:paraId="4F77AD21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>{</w:t>
      </w:r>
    </w:p>
    <w:p w14:paraId="3D399F8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poloha;</w:t>
      </w:r>
    </w:p>
    <w:p w14:paraId="66A913DE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poloha=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zjisteni_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patra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7F6C1D16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71A4D557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proofErr w:type="gramStart"/>
      <w:r w:rsidRPr="00C91420">
        <w:rPr>
          <w:rFonts w:ascii="Courier New" w:hAnsi="Courier New" w:cs="Courier New"/>
          <w:sz w:val="20"/>
          <w:szCs w:val="20"/>
        </w:rPr>
        <w:t>dvere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)==1) &amp;&amp; (kabina()==0) &amp;&amp; (poloha!=0))</w:t>
      </w:r>
    </w:p>
    <w:p w14:paraId="5B9970A7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{</w:t>
      </w:r>
    </w:p>
    <w:p w14:paraId="28838EDC" w14:textId="1C2A4B06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(kam&gt;poloha) // pojede nahoru</w:t>
      </w:r>
    </w:p>
    <w:p w14:paraId="5A0C5FBE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{</w:t>
      </w:r>
    </w:p>
    <w:p w14:paraId="27C1E35A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sipky_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up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543BB9AD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motor_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up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124F14B7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zjisteni_patra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)!=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kam);</w:t>
      </w:r>
    </w:p>
    <w:p w14:paraId="7EDA7569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motor_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stop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1DD7418C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sipky_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off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65FA49D6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 display(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zjisteni_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patra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));</w:t>
      </w:r>
    </w:p>
    <w:p w14:paraId="4DEF7680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}</w:t>
      </w:r>
    </w:p>
    <w:p w14:paraId="76A1EB95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3CD7A03A" w14:textId="6B311704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(kam&lt;poloha) // pojede dolu</w:t>
      </w:r>
    </w:p>
    <w:p w14:paraId="372A9688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{</w:t>
      </w:r>
    </w:p>
    <w:p w14:paraId="77DDA17D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sipky_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down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0C89408F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motor_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down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087E6314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zjisteni_patra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)!=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kam);</w:t>
      </w:r>
    </w:p>
    <w:p w14:paraId="73ABA16C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motor_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stop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1A5C9E0E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sipky_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off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6E282F43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}</w:t>
      </w:r>
    </w:p>
    <w:p w14:paraId="16AA15AD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160E5CE6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zvonek(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400EAF3C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}</w:t>
      </w:r>
    </w:p>
    <w:p w14:paraId="0E6555CF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}</w:t>
      </w:r>
    </w:p>
    <w:p w14:paraId="6099A4D6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0155A041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4CF1906A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proofErr w:type="spellStart"/>
      <w:r w:rsidRPr="00C914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)</w:t>
      </w:r>
    </w:p>
    <w:p w14:paraId="6A3E1231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{</w:t>
      </w:r>
    </w:p>
    <w:p w14:paraId="6A4CC561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patro_privolani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=0;</w:t>
      </w:r>
    </w:p>
    <w:p w14:paraId="1E3D0371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patro_z_kabiny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=0;</w:t>
      </w:r>
    </w:p>
    <w:p w14:paraId="25B9BA6D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patro_aktualni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=0;</w:t>
      </w:r>
    </w:p>
    <w:p w14:paraId="6131C029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4CA5D98F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(1)</w:t>
      </w:r>
    </w:p>
    <w:p w14:paraId="119815AC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{</w:t>
      </w:r>
    </w:p>
    <w:p w14:paraId="12842F58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patro_privolani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tlacitko_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patro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7418FDDC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patro_z_kabiny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tlacitko_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kabina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7DCFD847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patro_aktualni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zjisteni_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patra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29A929A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display(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patro_aktualni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59AEFFD8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2999F310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proofErr w:type="gramStart"/>
      <w:r w:rsidRPr="00C91420">
        <w:rPr>
          <w:rFonts w:ascii="Courier New" w:hAnsi="Courier New" w:cs="Courier New"/>
          <w:sz w:val="20"/>
          <w:szCs w:val="20"/>
        </w:rPr>
        <w:t>dvere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)==0) || (kabina()==0))</w:t>
      </w:r>
    </w:p>
    <w:p w14:paraId="120E6E61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svetlo_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on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4EAD303E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svetlo_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off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65208C6B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2CB7D32B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patro_aktualni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==0)</w:t>
      </w:r>
    </w:p>
    <w:p w14:paraId="232CDA7C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reset(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0AC693ED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187DC385" w14:textId="77777777" w:rsid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9142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rTlacitko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v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patre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: %02d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Tlacitko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v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kabine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: %02d  </w:t>
      </w:r>
    </w:p>
    <w:p w14:paraId="231D3C80" w14:textId="77777777" w:rsidR="00C91420" w:rsidRDefault="00C91420" w:rsidP="00C914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Aktualni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C91420">
        <w:rPr>
          <w:rFonts w:ascii="Courier New" w:hAnsi="Courier New" w:cs="Courier New"/>
          <w:sz w:val="20"/>
          <w:szCs w:val="20"/>
        </w:rPr>
        <w:t>patro: %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02d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",</w:t>
      </w:r>
    </w:p>
    <w:p w14:paraId="7F25AC82" w14:textId="464B10A9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patro_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privolani,patro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_z_kabiny,patro_aktualni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6357E705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3E4684F5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patro_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privolani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!=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0) &amp;&amp; 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dvere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()==1) &amp;&amp; (kabina()==1))</w:t>
      </w:r>
    </w:p>
    <w:p w14:paraId="32677230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privolej_do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patro_privolani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45946458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58FFA72B" w14:textId="77777777" w:rsid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</w:p>
    <w:p w14:paraId="093EBC67" w14:textId="48CB016E" w:rsidR="00C91420" w:rsidRDefault="00C91420">
      <w:pPr>
        <w:rPr>
          <w:rFonts w:ascii="Courier New" w:hAnsi="Courier New" w:cs="Courier New"/>
          <w:sz w:val="20"/>
          <w:szCs w:val="20"/>
        </w:rPr>
      </w:pPr>
    </w:p>
    <w:p w14:paraId="68DA53B1" w14:textId="1F806FC4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patro_z_</w:t>
      </w:r>
      <w:proofErr w:type="gramStart"/>
      <w:r w:rsidRPr="00C91420">
        <w:rPr>
          <w:rFonts w:ascii="Courier New" w:hAnsi="Courier New" w:cs="Courier New"/>
          <w:sz w:val="20"/>
          <w:szCs w:val="20"/>
        </w:rPr>
        <w:t>kabiny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!=</w:t>
      </w:r>
      <w:proofErr w:type="gramEnd"/>
      <w:r w:rsidRPr="00C91420">
        <w:rPr>
          <w:rFonts w:ascii="Courier New" w:hAnsi="Courier New" w:cs="Courier New"/>
          <w:sz w:val="20"/>
          <w:szCs w:val="20"/>
        </w:rPr>
        <w:t>0) &amp;&amp; 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dvere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()==1))</w:t>
      </w:r>
    </w:p>
    <w:p w14:paraId="1AC99155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jizda_do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patro_z_kabiny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>);</w:t>
      </w:r>
    </w:p>
    <w:p w14:paraId="41D93029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44197D45" w14:textId="2F02B13A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91420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C91420">
        <w:rPr>
          <w:rFonts w:ascii="Courier New" w:hAnsi="Courier New" w:cs="Courier New"/>
          <w:sz w:val="20"/>
          <w:szCs w:val="20"/>
        </w:rPr>
        <w:t xml:space="preserve"> (300); </w:t>
      </w:r>
    </w:p>
    <w:p w14:paraId="20E79AE2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</w:p>
    <w:p w14:paraId="702D8945" w14:textId="77777777" w:rsidR="00C91420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    }</w:t>
      </w:r>
    </w:p>
    <w:p w14:paraId="006742DA" w14:textId="1DF80C9C" w:rsidR="0046693F" w:rsidRPr="00C91420" w:rsidRDefault="00C91420" w:rsidP="00C91420">
      <w:pPr>
        <w:rPr>
          <w:rFonts w:ascii="Courier New" w:hAnsi="Courier New" w:cs="Courier New"/>
          <w:sz w:val="20"/>
          <w:szCs w:val="20"/>
        </w:rPr>
      </w:pPr>
      <w:r w:rsidRPr="00C91420">
        <w:rPr>
          <w:rFonts w:ascii="Courier New" w:hAnsi="Courier New" w:cs="Courier New"/>
          <w:sz w:val="20"/>
          <w:szCs w:val="20"/>
        </w:rPr>
        <w:t xml:space="preserve">  }</w:t>
      </w:r>
    </w:p>
    <w:sectPr w:rsidR="0046693F" w:rsidRPr="00C91420">
      <w:headerReference w:type="default" r:id="rId7"/>
      <w:footerReference w:type="default" r:id="rId8"/>
      <w:pgSz w:w="11906" w:h="16838"/>
      <w:pgMar w:top="1417" w:right="1417" w:bottom="1982" w:left="1417" w:header="708" w:footer="141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61E5E" w14:textId="77777777" w:rsidR="002A6641" w:rsidRDefault="002A6641">
      <w:r>
        <w:separator/>
      </w:r>
    </w:p>
  </w:endnote>
  <w:endnote w:type="continuationSeparator" w:id="0">
    <w:p w14:paraId="0A796D74" w14:textId="77777777" w:rsidR="002A6641" w:rsidRDefault="002A6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unifont">
    <w:altName w:val="Calibr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BBE57" w14:textId="77777777" w:rsidR="0046693F" w:rsidRDefault="00000000">
    <w:pPr>
      <w:pStyle w:val="Zpat2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>NUMPAGES \* ARABIC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7CFA0" w14:textId="77777777" w:rsidR="002A6641" w:rsidRDefault="002A6641">
      <w:r>
        <w:separator/>
      </w:r>
    </w:p>
  </w:footnote>
  <w:footnote w:type="continuationSeparator" w:id="0">
    <w:p w14:paraId="34E03A2E" w14:textId="77777777" w:rsidR="002A6641" w:rsidRDefault="002A6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0800B" w14:textId="77777777" w:rsidR="0046693F" w:rsidRDefault="00000000">
    <w:pPr>
      <w:pStyle w:val="Zhlav"/>
    </w:pPr>
    <w:r>
      <w:rPr>
        <w:noProof/>
      </w:rPr>
      <w:drawing>
        <wp:inline distT="0" distB="0" distL="0" distR="0" wp14:anchorId="5D7B719C" wp14:editId="63C24D21">
          <wp:extent cx="5753735" cy="582930"/>
          <wp:effectExtent l="0" t="0" r="0" b="0"/>
          <wp:docPr id="2" name="Obrázek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ek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" t="-48" r="-5" b="-48"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2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63760"/>
    <w:multiLevelType w:val="multilevel"/>
    <w:tmpl w:val="48CABC9A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94849BB"/>
    <w:multiLevelType w:val="multilevel"/>
    <w:tmpl w:val="B61CE766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7F10E7E"/>
    <w:multiLevelType w:val="multilevel"/>
    <w:tmpl w:val="3D5A26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A0212C7"/>
    <w:multiLevelType w:val="multilevel"/>
    <w:tmpl w:val="103E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67195315">
    <w:abstractNumId w:val="3"/>
  </w:num>
  <w:num w:numId="2" w16cid:durableId="976491161">
    <w:abstractNumId w:val="1"/>
  </w:num>
  <w:num w:numId="3" w16cid:durableId="1239095362">
    <w:abstractNumId w:val="0"/>
  </w:num>
  <w:num w:numId="4" w16cid:durableId="1694725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67"/>
    <w:rsid w:val="000B4CAD"/>
    <w:rsid w:val="001755DC"/>
    <w:rsid w:val="002A6641"/>
    <w:rsid w:val="0046693F"/>
    <w:rsid w:val="0051675B"/>
    <w:rsid w:val="00580467"/>
    <w:rsid w:val="00BC5C5C"/>
    <w:rsid w:val="00C91420"/>
    <w:rsid w:val="00DA4D65"/>
    <w:rsid w:val="00E167FF"/>
    <w:rsid w:val="00E6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86F87"/>
  <w15:docId w15:val="{66751F5E-78F8-44FA-80AA-084AB36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sz w:val="24"/>
        <w:szCs w:val="24"/>
        <w:lang w:val="cs-CZ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Times New Roman" w:eastAsia="Times New Roman" w:hAnsi="Times New Roman" w:cs="Times New Roman"/>
      <w:lang w:bidi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;Arial Unicode MS"/>
    </w:rPr>
  </w:style>
  <w:style w:type="character" w:customStyle="1" w:styleId="WW8Num1z1">
    <w:name w:val="WW8Num1z1"/>
    <w:qFormat/>
    <w:rPr>
      <w:rFonts w:ascii="OpenSymbol;Arial Unicode MS" w:hAnsi="OpenSymbol;Arial Unicode MS" w:cs="OpenSymbol;Arial Unicode MS"/>
    </w:rPr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hAnsi="Symbol" w:cs="OpenSymbol;Arial Unicode M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Absatz-Standardschriftart">
    <w:name w:val="Absatz-Standardschriftart"/>
    <w:qFormat/>
  </w:style>
  <w:style w:type="character" w:customStyle="1" w:styleId="Odrky">
    <w:name w:val="Odrážky"/>
    <w:qFormat/>
    <w:rPr>
      <w:rFonts w:ascii="OpenSymbol;Arial Unicode MS" w:eastAsia="OpenSymbol;Arial Unicode MS" w:hAnsi="OpenSymbol;Arial Unicode MS" w:cs="OpenSymbol;Arial Unicode MS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qFormat/>
    <w:pPr>
      <w:suppressLineNumbers/>
    </w:pPr>
  </w:style>
  <w:style w:type="paragraph" w:styleId="Textbubliny">
    <w:name w:val="Balloon Text"/>
    <w:basedOn w:val="Normln"/>
    <w:qFormat/>
    <w:rPr>
      <w:rFonts w:ascii="Tahoma" w:hAnsi="Tahoma" w:cs="Tahoma"/>
      <w:sz w:val="16"/>
      <w:szCs w:val="16"/>
    </w:rPr>
  </w:style>
  <w:style w:type="paragraph" w:customStyle="1" w:styleId="Zhlavazpat">
    <w:name w:val="Záhlaví a zápatí"/>
    <w:basedOn w:val="Normln"/>
    <w:qFormat/>
    <w:pPr>
      <w:suppressLineNumbers/>
      <w:tabs>
        <w:tab w:val="center" w:pos="4819"/>
        <w:tab w:val="right" w:pos="9638"/>
      </w:tabs>
    </w:p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qFormat/>
    <w:pPr>
      <w:spacing w:before="3628" w:after="7313"/>
      <w:jc w:val="center"/>
    </w:pPr>
    <w:rPr>
      <w:b/>
      <w:bCs/>
      <w:sz w:val="96"/>
      <w:szCs w:val="96"/>
    </w:rPr>
  </w:style>
  <w:style w:type="paragraph" w:customStyle="1" w:styleId="Obsahtabulky">
    <w:name w:val="Obsah tabulky"/>
    <w:basedOn w:val="Normln"/>
    <w:qFormat/>
    <w:pPr>
      <w:suppressLineNumbers/>
    </w:pPr>
  </w:style>
  <w:style w:type="paragraph" w:customStyle="1" w:styleId="razitko">
    <w:name w:val="razitko"/>
    <w:basedOn w:val="Obsahtabulky"/>
    <w:qFormat/>
    <w:pPr>
      <w:jc w:val="center"/>
    </w:pPr>
  </w:style>
  <w:style w:type="paragraph" w:customStyle="1" w:styleId="definice">
    <w:name w:val="definice"/>
    <w:basedOn w:val="Normln"/>
    <w:qFormat/>
    <w:rPr>
      <w:b/>
    </w:rPr>
  </w:style>
  <w:style w:type="paragraph" w:customStyle="1" w:styleId="vysvetlen">
    <w:name w:val="vysvetlení"/>
    <w:basedOn w:val="definice"/>
    <w:qFormat/>
  </w:style>
  <w:style w:type="paragraph" w:styleId="Zkladntextodsazen">
    <w:name w:val="Body Text Indent"/>
    <w:basedOn w:val="Zkladntext"/>
    <w:pPr>
      <w:spacing w:after="57"/>
      <w:ind w:left="283"/>
    </w:pPr>
  </w:style>
  <w:style w:type="paragraph" w:customStyle="1" w:styleId="Zpat2">
    <w:name w:val="Zápatí2"/>
    <w:basedOn w:val="Zpat"/>
    <w:qFormat/>
    <w:pPr>
      <w:pBdr>
        <w:top w:val="single" w:sz="2" w:space="1" w:color="000000"/>
      </w:pBdr>
      <w:jc w:val="center"/>
    </w:pPr>
    <w:rPr>
      <w:sz w:val="22"/>
    </w:r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paragraph" w:styleId="Odstavecseseznamem">
    <w:name w:val="List Paragraph"/>
    <w:basedOn w:val="Normln"/>
    <w:uiPriority w:val="34"/>
    <w:qFormat/>
    <w:rsid w:val="00516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dvi\AppData\Local\Temp\Temp305b82b0-baa7-4d79-a9c0-7f3d3837c9ec_&#353;ablona%20technick&#233;%20zpr&#225;vy.zip\sablona-referat-dil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sablona-referat-dil.dotx</Template>
  <TotalTime>80</TotalTime>
  <Pages>1</Pages>
  <Words>718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Karolína Ledvinková</dc:creator>
  <dc:description/>
  <cp:lastModifiedBy>Ledvinková Karolína</cp:lastModifiedBy>
  <cp:revision>6</cp:revision>
  <cp:lastPrinted>2024-02-14T20:43:00Z</cp:lastPrinted>
  <dcterms:created xsi:type="dcterms:W3CDTF">2024-02-14T14:54:00Z</dcterms:created>
  <dcterms:modified xsi:type="dcterms:W3CDTF">2024-02-15T14:08:00Z</dcterms:modified>
  <dc:language>cs-CZ</dc:language>
</cp:coreProperties>
</file>