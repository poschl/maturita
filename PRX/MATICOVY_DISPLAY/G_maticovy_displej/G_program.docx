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0078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#define F_CPU 16000000UL</w:t>
      </w:r>
    </w:p>
    <w:p w14:paraId="1B89D74F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#define BAUD 9600</w:t>
      </w:r>
    </w:p>
    <w:p w14:paraId="1215B1C4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#include&lt;stdio.h&gt;</w:t>
      </w:r>
    </w:p>
    <w:p w14:paraId="65516B4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#include&lt;stdlib.h&gt;</w:t>
      </w:r>
    </w:p>
    <w:p w14:paraId="7F8DF3D5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#include&lt;unistd.h&gt;</w:t>
      </w:r>
    </w:p>
    <w:p w14:paraId="03D03F8C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#include&lt;string.h&gt;</w:t>
      </w:r>
    </w:p>
    <w:p w14:paraId="6722996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#include&lt;avr/io.h&gt;</w:t>
      </w:r>
    </w:p>
    <w:p w14:paraId="3564D3F3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#include&lt;util/setbaud.h&gt;</w:t>
      </w:r>
    </w:p>
    <w:p w14:paraId="7823D396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#include&lt;util/delay.h&gt;</w:t>
      </w:r>
    </w:p>
    <w:p w14:paraId="1179182F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#include&lt;avr/interrupt.h&gt;</w:t>
      </w:r>
    </w:p>
    <w:p w14:paraId="6DA16BC2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#include&lt;avr/eeprom.h&gt;</w:t>
      </w:r>
    </w:p>
    <w:p w14:paraId="64AFE384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4AB82A7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#define DIVIDER_DID 0x03</w:t>
      </w:r>
    </w:p>
    <w:p w14:paraId="164256E6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#define OVRFLW_DIS 0x01</w:t>
      </w:r>
    </w:p>
    <w:p w14:paraId="0A0C8176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#define PORT_X PORTE</w:t>
      </w:r>
    </w:p>
    <w:p w14:paraId="1CCF3F6C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#define DDR_</w:t>
      </w:r>
      <w:proofErr w:type="gramStart"/>
      <w:r w:rsidRPr="00583BCB">
        <w:rPr>
          <w:rFonts w:ascii="Cascadia Mono" w:hAnsi="Cascadia Mono"/>
          <w:sz w:val="20"/>
          <w:szCs w:val="20"/>
        </w:rPr>
        <w:t>X  DDRE</w:t>
      </w:r>
      <w:proofErr w:type="gramEnd"/>
    </w:p>
    <w:p w14:paraId="55C0C483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5F3FAADB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// DEKLARACE PROMĚNNÝCH PRO PŘERUŠENÍ</w:t>
      </w:r>
    </w:p>
    <w:p w14:paraId="288A8886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proofErr w:type="spellStart"/>
      <w:r w:rsidRPr="00583BCB">
        <w:rPr>
          <w:rFonts w:ascii="Cascadia Mono" w:hAnsi="Cascadia Mono"/>
          <w:sz w:val="20"/>
          <w:szCs w:val="20"/>
        </w:rPr>
        <w:t>volatile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583BCB">
        <w:rPr>
          <w:rFonts w:ascii="Cascadia Mono" w:hAnsi="Cascadia Mono"/>
          <w:sz w:val="20"/>
          <w:szCs w:val="20"/>
        </w:rPr>
        <w:t>int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N=0; // INDEX POLE DEKODOVANÝCH HODNOT</w:t>
      </w:r>
    </w:p>
    <w:p w14:paraId="65A444E9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proofErr w:type="spellStart"/>
      <w:r w:rsidRPr="00583BCB">
        <w:rPr>
          <w:rFonts w:ascii="Cascadia Mono" w:hAnsi="Cascadia Mono"/>
          <w:sz w:val="20"/>
          <w:szCs w:val="20"/>
        </w:rPr>
        <w:t>volatile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583BCB">
        <w:rPr>
          <w:rFonts w:ascii="Cascadia Mono" w:hAnsi="Cascadia Mono"/>
          <w:sz w:val="20"/>
          <w:szCs w:val="20"/>
        </w:rPr>
        <w:t>int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VALUE_POOL [15]; // POLE DEKODOVANÝCH HODNOT</w:t>
      </w:r>
    </w:p>
    <w:p w14:paraId="69F47C61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proofErr w:type="spellStart"/>
      <w:r w:rsidRPr="00583BCB">
        <w:rPr>
          <w:rFonts w:ascii="Cascadia Mono" w:hAnsi="Cascadia Mono"/>
          <w:sz w:val="20"/>
          <w:szCs w:val="20"/>
        </w:rPr>
        <w:t>volatile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583BCB">
        <w:rPr>
          <w:rFonts w:ascii="Cascadia Mono" w:hAnsi="Cascadia Mono"/>
          <w:sz w:val="20"/>
          <w:szCs w:val="20"/>
        </w:rPr>
        <w:t>int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583BCB">
        <w:rPr>
          <w:rFonts w:ascii="Cascadia Mono" w:hAnsi="Cascadia Mono"/>
          <w:sz w:val="20"/>
          <w:szCs w:val="20"/>
        </w:rPr>
        <w:t>Krtecek</w:t>
      </w:r>
      <w:proofErr w:type="spellEnd"/>
      <w:r w:rsidRPr="00583BCB">
        <w:rPr>
          <w:rFonts w:ascii="Cascadia Mono" w:hAnsi="Cascadia Mono"/>
          <w:sz w:val="20"/>
          <w:szCs w:val="20"/>
        </w:rPr>
        <w:t>=0; // URČUJE INDEX POSLEDNÍ ZMÁČKLÉ HODNOTY</w:t>
      </w:r>
    </w:p>
    <w:p w14:paraId="635477FE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  <w:proofErr w:type="spellStart"/>
      <w:r w:rsidRPr="00583BCB">
        <w:rPr>
          <w:rFonts w:ascii="Cascadia Mono" w:hAnsi="Cascadia Mono"/>
          <w:sz w:val="20"/>
          <w:szCs w:val="20"/>
        </w:rPr>
        <w:t>volatile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583BCB">
        <w:rPr>
          <w:rFonts w:ascii="Cascadia Mono" w:hAnsi="Cascadia Mono"/>
          <w:sz w:val="20"/>
          <w:szCs w:val="20"/>
        </w:rPr>
        <w:t>int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Lojza=0; // URČUJE INDEX HODNOT V POLI ZMÁČKLÝCH HODNOT V CYKLU </w:t>
      </w:r>
    </w:p>
    <w:p w14:paraId="3A8C348C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                         </w:t>
      </w:r>
      <w:r w:rsidRPr="00583BCB">
        <w:rPr>
          <w:rFonts w:ascii="Cascadia Mono" w:hAnsi="Cascadia Mono"/>
          <w:sz w:val="20"/>
          <w:szCs w:val="20"/>
        </w:rPr>
        <w:t>ZOBRAZENÍ</w:t>
      </w:r>
    </w:p>
    <w:p w14:paraId="2FC8C091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proofErr w:type="spellStart"/>
      <w:r w:rsidRPr="00583BCB">
        <w:rPr>
          <w:rFonts w:ascii="Cascadia Mono" w:hAnsi="Cascadia Mono"/>
          <w:sz w:val="20"/>
          <w:szCs w:val="20"/>
        </w:rPr>
        <w:t>volatile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583BCB">
        <w:rPr>
          <w:rFonts w:ascii="Cascadia Mono" w:hAnsi="Cascadia Mono"/>
          <w:sz w:val="20"/>
          <w:szCs w:val="20"/>
        </w:rPr>
        <w:t>int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M=0; // URČUJE ŘÁDEK V POLI ČÍSLIC</w:t>
      </w:r>
    </w:p>
    <w:p w14:paraId="43904F1F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proofErr w:type="spellStart"/>
      <w:r w:rsidRPr="00583BCB">
        <w:rPr>
          <w:rFonts w:ascii="Cascadia Mono" w:hAnsi="Cascadia Mono"/>
          <w:sz w:val="20"/>
          <w:szCs w:val="20"/>
        </w:rPr>
        <w:t>volatile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583BCB">
        <w:rPr>
          <w:rFonts w:ascii="Cascadia Mono" w:hAnsi="Cascadia Mono"/>
          <w:sz w:val="20"/>
          <w:szCs w:val="20"/>
        </w:rPr>
        <w:t>int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583BCB">
        <w:rPr>
          <w:rFonts w:ascii="Cascadia Mono" w:hAnsi="Cascadia Mono"/>
          <w:sz w:val="20"/>
          <w:szCs w:val="20"/>
        </w:rPr>
        <w:t>MaxiPesFik</w:t>
      </w:r>
      <w:proofErr w:type="spellEnd"/>
      <w:r w:rsidRPr="00583BCB">
        <w:rPr>
          <w:rFonts w:ascii="Cascadia Mono" w:hAnsi="Cascadia Mono"/>
          <w:sz w:val="20"/>
          <w:szCs w:val="20"/>
        </w:rPr>
        <w:t>=0; // 0: NEZMÁČKL SE ENTER PRO PŘEHRÁVÁNÍ HODNOT  1: ZMÁČKL SE ENTER PRO PŘEHRÁVÁNÍ HODNOT</w:t>
      </w:r>
    </w:p>
    <w:p w14:paraId="123826F1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proofErr w:type="spellStart"/>
      <w:r w:rsidRPr="00583BCB">
        <w:rPr>
          <w:rFonts w:ascii="Cascadia Mono" w:hAnsi="Cascadia Mono"/>
          <w:sz w:val="20"/>
          <w:szCs w:val="20"/>
        </w:rPr>
        <w:t>volatile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583BCB">
        <w:rPr>
          <w:rFonts w:ascii="Cascadia Mono" w:hAnsi="Cascadia Mono"/>
          <w:sz w:val="20"/>
          <w:szCs w:val="20"/>
        </w:rPr>
        <w:t>int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Pat=0; // POČÍTÁ POČET PŘERUŠNÍ</w:t>
      </w:r>
    </w:p>
    <w:p w14:paraId="0F3A9464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proofErr w:type="spellStart"/>
      <w:r w:rsidRPr="00583BCB">
        <w:rPr>
          <w:rFonts w:ascii="Cascadia Mono" w:hAnsi="Cascadia Mono"/>
          <w:sz w:val="20"/>
          <w:szCs w:val="20"/>
        </w:rPr>
        <w:t>volatile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583BCB">
        <w:rPr>
          <w:rFonts w:ascii="Cascadia Mono" w:hAnsi="Cascadia Mono"/>
          <w:sz w:val="20"/>
          <w:szCs w:val="20"/>
        </w:rPr>
        <w:t>int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interval=2000; // INTERVALUJE</w:t>
      </w:r>
    </w:p>
    <w:p w14:paraId="555B7394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306DD7E6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proofErr w:type="spellStart"/>
      <w:r w:rsidRPr="00583BCB">
        <w:rPr>
          <w:rFonts w:ascii="Cascadia Mono" w:hAnsi="Cascadia Mono"/>
          <w:sz w:val="20"/>
          <w:szCs w:val="20"/>
        </w:rPr>
        <w:t>volatile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uint8_t NUMBER_POOL [10][</w:t>
      </w:r>
      <w:proofErr w:type="gramStart"/>
      <w:r w:rsidRPr="00583BCB">
        <w:rPr>
          <w:rFonts w:ascii="Cascadia Mono" w:hAnsi="Cascadia Mono"/>
          <w:sz w:val="20"/>
          <w:szCs w:val="20"/>
        </w:rPr>
        <w:t>7]=</w:t>
      </w:r>
      <w:proofErr w:type="gramEnd"/>
    </w:p>
    <w:p w14:paraId="010051F3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{</w:t>
      </w:r>
    </w:p>
    <w:p w14:paraId="04547E05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</w:t>
      </w:r>
      <w:proofErr w:type="gramStart"/>
      <w:r w:rsidRPr="00583BCB">
        <w:rPr>
          <w:rFonts w:ascii="Cascadia Mono" w:hAnsi="Cascadia Mono"/>
          <w:sz w:val="20"/>
          <w:szCs w:val="20"/>
        </w:rPr>
        <w:t>{ /</w:t>
      </w:r>
      <w:proofErr w:type="gramEnd"/>
      <w:r w:rsidRPr="00583BCB">
        <w:rPr>
          <w:rFonts w:ascii="Cascadia Mono" w:hAnsi="Cascadia Mono"/>
          <w:sz w:val="20"/>
          <w:szCs w:val="20"/>
        </w:rPr>
        <w:t>*0*/</w:t>
      </w:r>
    </w:p>
    <w:p w14:paraId="387335C6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0b11001000,</w:t>
      </w:r>
    </w:p>
    <w:p w14:paraId="36E2B57E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0b10110001,</w:t>
      </w:r>
    </w:p>
    <w:p w14:paraId="32598515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0b10110010,</w:t>
      </w:r>
    </w:p>
    <w:p w14:paraId="2F533618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0b10110011,</w:t>
      </w:r>
    </w:p>
    <w:p w14:paraId="264F0AC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0b10110100,</w:t>
      </w:r>
    </w:p>
    <w:p w14:paraId="415DB994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0b10110101,</w:t>
      </w:r>
    </w:p>
    <w:p w14:paraId="43A54692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0b11001110,</w:t>
      </w:r>
    </w:p>
    <w:p w14:paraId="369126C8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},</w:t>
      </w:r>
    </w:p>
    <w:p w14:paraId="79899507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</w:t>
      </w:r>
      <w:proofErr w:type="gramStart"/>
      <w:r w:rsidRPr="00583BCB">
        <w:rPr>
          <w:rFonts w:ascii="Cascadia Mono" w:hAnsi="Cascadia Mono"/>
          <w:sz w:val="20"/>
          <w:szCs w:val="20"/>
        </w:rPr>
        <w:t>{ /</w:t>
      </w:r>
      <w:proofErr w:type="gramEnd"/>
      <w:r w:rsidRPr="00583BCB">
        <w:rPr>
          <w:rFonts w:ascii="Cascadia Mono" w:hAnsi="Cascadia Mono"/>
          <w:sz w:val="20"/>
          <w:szCs w:val="20"/>
        </w:rPr>
        <w:t>*1*/</w:t>
      </w:r>
    </w:p>
    <w:p w14:paraId="2E272D99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0b11101000,</w:t>
      </w:r>
    </w:p>
    <w:p w14:paraId="300D0A65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0b11001001,</w:t>
      </w:r>
    </w:p>
    <w:p w14:paraId="7F5486E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0b10101010,</w:t>
      </w:r>
    </w:p>
    <w:p w14:paraId="68C921D0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0b11101011,</w:t>
      </w:r>
    </w:p>
    <w:p w14:paraId="0723222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0b11101100,</w:t>
      </w:r>
    </w:p>
    <w:p w14:paraId="69E2C441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0b11101101,</w:t>
      </w:r>
    </w:p>
    <w:p w14:paraId="3B8FDC63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0b11101110,</w:t>
      </w:r>
    </w:p>
    <w:p w14:paraId="19069596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},</w:t>
      </w:r>
    </w:p>
    <w:p w14:paraId="2CA56A3E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</w:p>
    <w:p w14:paraId="60E9A2B0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</w:p>
    <w:p w14:paraId="7E1335CA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</w:p>
    <w:p w14:paraId="42039040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</w:p>
    <w:p w14:paraId="1DC1C97C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</w:p>
    <w:p w14:paraId="2E5B528B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</w:p>
    <w:p w14:paraId="6A343583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007A76B1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lastRenderedPageBreak/>
        <w:t xml:space="preserve">                      </w:t>
      </w:r>
      <w:proofErr w:type="gramStart"/>
      <w:r w:rsidRPr="00583BCB">
        <w:rPr>
          <w:rFonts w:ascii="Cascadia Mono" w:hAnsi="Cascadia Mono"/>
          <w:sz w:val="20"/>
          <w:szCs w:val="20"/>
        </w:rPr>
        <w:t>{ /</w:t>
      </w:r>
      <w:proofErr w:type="gramEnd"/>
      <w:r w:rsidRPr="00583BCB">
        <w:rPr>
          <w:rFonts w:ascii="Cascadia Mono" w:hAnsi="Cascadia Mono"/>
          <w:sz w:val="20"/>
          <w:szCs w:val="20"/>
        </w:rPr>
        <w:t>*2*/</w:t>
      </w:r>
    </w:p>
    <w:p w14:paraId="75280FC2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0b11001000,</w:t>
      </w:r>
    </w:p>
    <w:p w14:paraId="1CF16CCE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0b10110001,</w:t>
      </w:r>
    </w:p>
    <w:p w14:paraId="74E7EC6E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0b11110010,</w:t>
      </w:r>
    </w:p>
    <w:p w14:paraId="006630C0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0b11101011,</w:t>
      </w:r>
    </w:p>
    <w:p w14:paraId="6B68E1BB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0b11011100,</w:t>
      </w:r>
    </w:p>
    <w:p w14:paraId="31A8B4A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0b10111101,</w:t>
      </w:r>
    </w:p>
    <w:p w14:paraId="30282EBC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0b10000110,</w:t>
      </w:r>
    </w:p>
    <w:p w14:paraId="1095ACA1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},</w:t>
      </w:r>
    </w:p>
    <w:p w14:paraId="590C5728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</w:t>
      </w:r>
      <w:proofErr w:type="gramStart"/>
      <w:r w:rsidRPr="00583BCB">
        <w:rPr>
          <w:rFonts w:ascii="Cascadia Mono" w:hAnsi="Cascadia Mono"/>
          <w:sz w:val="20"/>
          <w:szCs w:val="20"/>
        </w:rPr>
        <w:t>{ /</w:t>
      </w:r>
      <w:proofErr w:type="gramEnd"/>
      <w:r w:rsidRPr="00583BCB">
        <w:rPr>
          <w:rFonts w:ascii="Cascadia Mono" w:hAnsi="Cascadia Mono"/>
          <w:sz w:val="20"/>
          <w:szCs w:val="20"/>
        </w:rPr>
        <w:t>*3*/</w:t>
      </w:r>
    </w:p>
    <w:p w14:paraId="49787BF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0b11001000,</w:t>
      </w:r>
    </w:p>
    <w:p w14:paraId="2E396650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0b10110001,</w:t>
      </w:r>
    </w:p>
    <w:p w14:paraId="6B16D6E3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0b11110010,</w:t>
      </w:r>
    </w:p>
    <w:p w14:paraId="663EBBC6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0b11101011,</w:t>
      </w:r>
    </w:p>
    <w:p w14:paraId="0FB677C5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0b11110100,</w:t>
      </w:r>
    </w:p>
    <w:p w14:paraId="661D7610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0b10110101,</w:t>
      </w:r>
    </w:p>
    <w:p w14:paraId="1347382E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0b11001110,</w:t>
      </w:r>
    </w:p>
    <w:p w14:paraId="2E42F38F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},</w:t>
      </w:r>
    </w:p>
    <w:p w14:paraId="59868D4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</w:t>
      </w:r>
      <w:proofErr w:type="gramStart"/>
      <w:r w:rsidRPr="00583BCB">
        <w:rPr>
          <w:rFonts w:ascii="Cascadia Mono" w:hAnsi="Cascadia Mono"/>
          <w:sz w:val="20"/>
          <w:szCs w:val="20"/>
        </w:rPr>
        <w:t>{ /</w:t>
      </w:r>
      <w:proofErr w:type="gramEnd"/>
      <w:r w:rsidRPr="00583BCB">
        <w:rPr>
          <w:rFonts w:ascii="Cascadia Mono" w:hAnsi="Cascadia Mono"/>
          <w:sz w:val="20"/>
          <w:szCs w:val="20"/>
        </w:rPr>
        <w:t>*4*/</w:t>
      </w:r>
    </w:p>
    <w:p w14:paraId="19E72FA5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0b10111000,</w:t>
      </w:r>
    </w:p>
    <w:p w14:paraId="551B85A9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0b10101001,</w:t>
      </w:r>
    </w:p>
    <w:p w14:paraId="1BE3917E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0b10000010,</w:t>
      </w:r>
    </w:p>
    <w:p w14:paraId="0451543C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0b11101011,</w:t>
      </w:r>
    </w:p>
    <w:p w14:paraId="3F1943E2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0b11101100,</w:t>
      </w:r>
    </w:p>
    <w:p w14:paraId="474E16E2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0b11101101,</w:t>
      </w:r>
    </w:p>
    <w:p w14:paraId="19D0B784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0b11101110,</w:t>
      </w:r>
    </w:p>
    <w:p w14:paraId="771D0D81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},</w:t>
      </w:r>
    </w:p>
    <w:p w14:paraId="309C03C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</w:t>
      </w:r>
      <w:proofErr w:type="gramStart"/>
      <w:r w:rsidRPr="00583BCB">
        <w:rPr>
          <w:rFonts w:ascii="Cascadia Mono" w:hAnsi="Cascadia Mono"/>
          <w:sz w:val="20"/>
          <w:szCs w:val="20"/>
        </w:rPr>
        <w:t>{ /</w:t>
      </w:r>
      <w:proofErr w:type="gramEnd"/>
      <w:r w:rsidRPr="00583BCB">
        <w:rPr>
          <w:rFonts w:ascii="Cascadia Mono" w:hAnsi="Cascadia Mono"/>
          <w:sz w:val="20"/>
          <w:szCs w:val="20"/>
        </w:rPr>
        <w:t>*5*/</w:t>
      </w:r>
    </w:p>
    <w:p w14:paraId="6C4AA5B6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0b10000000,</w:t>
      </w:r>
    </w:p>
    <w:p w14:paraId="06C439F2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0b10111001,</w:t>
      </w:r>
    </w:p>
    <w:p w14:paraId="30EFB216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0b10001010,</w:t>
      </w:r>
    </w:p>
    <w:p w14:paraId="768FC02B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0b11110011,</w:t>
      </w:r>
    </w:p>
    <w:p w14:paraId="03CC2B15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0b11110100,</w:t>
      </w:r>
    </w:p>
    <w:p w14:paraId="4A9D890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0b10110101,</w:t>
      </w:r>
    </w:p>
    <w:p w14:paraId="189F1841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0b11001110,</w:t>
      </w:r>
    </w:p>
    <w:p w14:paraId="2A72445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},</w:t>
      </w:r>
    </w:p>
    <w:p w14:paraId="7CB579F3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</w:t>
      </w:r>
      <w:proofErr w:type="gramStart"/>
      <w:r w:rsidRPr="00583BCB">
        <w:rPr>
          <w:rFonts w:ascii="Cascadia Mono" w:hAnsi="Cascadia Mono"/>
          <w:sz w:val="20"/>
          <w:szCs w:val="20"/>
        </w:rPr>
        <w:t>{ /</w:t>
      </w:r>
      <w:proofErr w:type="gramEnd"/>
      <w:r w:rsidRPr="00583BCB">
        <w:rPr>
          <w:rFonts w:ascii="Cascadia Mono" w:hAnsi="Cascadia Mono"/>
          <w:sz w:val="20"/>
          <w:szCs w:val="20"/>
        </w:rPr>
        <w:t>*6*/</w:t>
      </w:r>
    </w:p>
    <w:p w14:paraId="59145B22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0b11001000,</w:t>
      </w:r>
    </w:p>
    <w:p w14:paraId="7CF90AEE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0b10111001,</w:t>
      </w:r>
    </w:p>
    <w:p w14:paraId="792535A8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0b10111010,</w:t>
      </w:r>
    </w:p>
    <w:p w14:paraId="23886F22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0b10001011,</w:t>
      </w:r>
    </w:p>
    <w:p w14:paraId="441C43FE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0b10110100,</w:t>
      </w:r>
    </w:p>
    <w:p w14:paraId="0B693C8C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0b10110101,</w:t>
      </w:r>
    </w:p>
    <w:p w14:paraId="5F446F18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0b11001110,</w:t>
      </w:r>
    </w:p>
    <w:p w14:paraId="5F66DA50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},</w:t>
      </w:r>
    </w:p>
    <w:p w14:paraId="07D20CC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</w:t>
      </w:r>
      <w:proofErr w:type="gramStart"/>
      <w:r w:rsidRPr="00583BCB">
        <w:rPr>
          <w:rFonts w:ascii="Cascadia Mono" w:hAnsi="Cascadia Mono"/>
          <w:sz w:val="20"/>
          <w:szCs w:val="20"/>
        </w:rPr>
        <w:t>{ /</w:t>
      </w:r>
      <w:proofErr w:type="gramEnd"/>
      <w:r w:rsidRPr="00583BCB">
        <w:rPr>
          <w:rFonts w:ascii="Cascadia Mono" w:hAnsi="Cascadia Mono"/>
          <w:sz w:val="20"/>
          <w:szCs w:val="20"/>
        </w:rPr>
        <w:t>*7*/</w:t>
      </w:r>
    </w:p>
    <w:p w14:paraId="2041D0DE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0b11111000,</w:t>
      </w:r>
    </w:p>
    <w:p w14:paraId="17F69790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0b10000001,</w:t>
      </w:r>
    </w:p>
    <w:p w14:paraId="6A212AA7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0b11110010,</w:t>
      </w:r>
    </w:p>
    <w:p w14:paraId="156E437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0b11101011,</w:t>
      </w:r>
    </w:p>
    <w:p w14:paraId="421F6DFF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0b11011100,</w:t>
      </w:r>
    </w:p>
    <w:p w14:paraId="4ACB9ED6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0b10111101,</w:t>
      </w:r>
    </w:p>
    <w:p w14:paraId="0099515C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0b11111110,</w:t>
      </w:r>
    </w:p>
    <w:p w14:paraId="14D2F331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},</w:t>
      </w:r>
    </w:p>
    <w:p w14:paraId="7BC85E30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0FA9144B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</w:t>
      </w:r>
      <w:r>
        <w:rPr>
          <w:rFonts w:ascii="Cascadia Mono" w:hAnsi="Cascadia Mono"/>
          <w:sz w:val="20"/>
          <w:szCs w:val="20"/>
        </w:rPr>
        <w:br w:type="page"/>
      </w:r>
    </w:p>
    <w:p w14:paraId="50D25667" w14:textId="542B7505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lastRenderedPageBreak/>
        <w:t xml:space="preserve">                      </w:t>
      </w:r>
      <w:proofErr w:type="gramStart"/>
      <w:r w:rsidRPr="00583BCB">
        <w:rPr>
          <w:rFonts w:ascii="Cascadia Mono" w:hAnsi="Cascadia Mono"/>
          <w:sz w:val="20"/>
          <w:szCs w:val="20"/>
        </w:rPr>
        <w:t>{ /</w:t>
      </w:r>
      <w:proofErr w:type="gramEnd"/>
      <w:r w:rsidRPr="00583BCB">
        <w:rPr>
          <w:rFonts w:ascii="Cascadia Mono" w:hAnsi="Cascadia Mono"/>
          <w:sz w:val="20"/>
          <w:szCs w:val="20"/>
        </w:rPr>
        <w:t>*8*/</w:t>
      </w:r>
    </w:p>
    <w:p w14:paraId="3049927F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0b11001000,</w:t>
      </w:r>
    </w:p>
    <w:p w14:paraId="1185ED41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0b10110001,</w:t>
      </w:r>
    </w:p>
    <w:p w14:paraId="59EB854B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0b10110010,</w:t>
      </w:r>
    </w:p>
    <w:p w14:paraId="3B656E4E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0b11001011,</w:t>
      </w:r>
    </w:p>
    <w:p w14:paraId="3D457AEE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0b10110100,</w:t>
      </w:r>
    </w:p>
    <w:p w14:paraId="2D89D913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0b10110101,</w:t>
      </w:r>
    </w:p>
    <w:p w14:paraId="1C5974D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0b11001110,</w:t>
      </w:r>
    </w:p>
    <w:p w14:paraId="2EE4F649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},</w:t>
      </w:r>
    </w:p>
    <w:p w14:paraId="20C92A9C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</w:t>
      </w:r>
      <w:proofErr w:type="gramStart"/>
      <w:r w:rsidRPr="00583BCB">
        <w:rPr>
          <w:rFonts w:ascii="Cascadia Mono" w:hAnsi="Cascadia Mono"/>
          <w:sz w:val="20"/>
          <w:szCs w:val="20"/>
        </w:rPr>
        <w:t>{ /</w:t>
      </w:r>
      <w:proofErr w:type="gramEnd"/>
      <w:r w:rsidRPr="00583BCB">
        <w:rPr>
          <w:rFonts w:ascii="Cascadia Mono" w:hAnsi="Cascadia Mono"/>
          <w:sz w:val="20"/>
          <w:szCs w:val="20"/>
        </w:rPr>
        <w:t>*9*/</w:t>
      </w:r>
    </w:p>
    <w:p w14:paraId="60745F36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0b11001000,</w:t>
      </w:r>
    </w:p>
    <w:p w14:paraId="6B7591D3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0b10110001,</w:t>
      </w:r>
    </w:p>
    <w:p w14:paraId="18684B7C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0b10110010,</w:t>
      </w:r>
    </w:p>
    <w:p w14:paraId="74248306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0b11000011,</w:t>
      </w:r>
    </w:p>
    <w:p w14:paraId="37C3791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0b11110100,</w:t>
      </w:r>
    </w:p>
    <w:p w14:paraId="610A11CB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0b10110101,</w:t>
      </w:r>
    </w:p>
    <w:p w14:paraId="5A5984CB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0b11001110,</w:t>
      </w:r>
    </w:p>
    <w:p w14:paraId="374836B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  }</w:t>
      </w:r>
    </w:p>
    <w:p w14:paraId="6868C614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    };</w:t>
      </w:r>
    </w:p>
    <w:p w14:paraId="1683C9CE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58E1A3D3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proofErr w:type="spellStart"/>
      <w:r w:rsidRPr="00583BCB">
        <w:rPr>
          <w:rFonts w:ascii="Cascadia Mono" w:hAnsi="Cascadia Mono"/>
          <w:sz w:val="20"/>
          <w:szCs w:val="20"/>
        </w:rPr>
        <w:t>void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</w:t>
      </w:r>
      <w:proofErr w:type="gramStart"/>
      <w:r w:rsidRPr="00583BCB">
        <w:rPr>
          <w:rFonts w:ascii="Cascadia Mono" w:hAnsi="Cascadia Mono"/>
          <w:sz w:val="20"/>
          <w:szCs w:val="20"/>
        </w:rPr>
        <w:t>TIME(</w:t>
      </w:r>
      <w:proofErr w:type="spellStart"/>
      <w:proofErr w:type="gramEnd"/>
      <w:r w:rsidRPr="00583BCB">
        <w:rPr>
          <w:rFonts w:ascii="Cascadia Mono" w:hAnsi="Cascadia Mono"/>
          <w:sz w:val="20"/>
          <w:szCs w:val="20"/>
        </w:rPr>
        <w:t>void</w:t>
      </w:r>
      <w:proofErr w:type="spellEnd"/>
      <w:r w:rsidRPr="00583BCB">
        <w:rPr>
          <w:rFonts w:ascii="Cascadia Mono" w:hAnsi="Cascadia Mono"/>
          <w:sz w:val="20"/>
          <w:szCs w:val="20"/>
        </w:rPr>
        <w:t>)</w:t>
      </w:r>
    </w:p>
    <w:p w14:paraId="6356B423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{</w:t>
      </w:r>
    </w:p>
    <w:p w14:paraId="10497E6E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TCCR0 = DIVIDER_DID; // DĚLIČKA</w:t>
      </w:r>
    </w:p>
    <w:p w14:paraId="6E840206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TIMSK |= OVRFLW_DIS; // PŘETEČENÍ</w:t>
      </w:r>
    </w:p>
    <w:p w14:paraId="594E85A2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</w:t>
      </w:r>
      <w:proofErr w:type="spellStart"/>
      <w:proofErr w:type="gramStart"/>
      <w:r w:rsidRPr="00583BCB">
        <w:rPr>
          <w:rFonts w:ascii="Cascadia Mono" w:hAnsi="Cascadia Mono"/>
          <w:sz w:val="20"/>
          <w:szCs w:val="20"/>
        </w:rPr>
        <w:t>sei</w:t>
      </w:r>
      <w:proofErr w:type="spellEnd"/>
      <w:r w:rsidRPr="00583BCB">
        <w:rPr>
          <w:rFonts w:ascii="Cascadia Mono" w:hAnsi="Cascadia Mono"/>
          <w:sz w:val="20"/>
          <w:szCs w:val="20"/>
        </w:rPr>
        <w:t>(</w:t>
      </w:r>
      <w:proofErr w:type="gramEnd"/>
      <w:r w:rsidRPr="00583BCB">
        <w:rPr>
          <w:rFonts w:ascii="Cascadia Mono" w:hAnsi="Cascadia Mono"/>
          <w:sz w:val="20"/>
          <w:szCs w:val="20"/>
        </w:rPr>
        <w:t>);</w:t>
      </w:r>
    </w:p>
    <w:p w14:paraId="34696F98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}</w:t>
      </w:r>
    </w:p>
    <w:p w14:paraId="4BEAE898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0DE9E8E9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6198F661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ISR (TIMER0_OVF_vect) // PŘETEČNÍ</w:t>
      </w:r>
    </w:p>
    <w:p w14:paraId="4430C8DF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{</w:t>
      </w:r>
    </w:p>
    <w:p w14:paraId="1E96E07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</w:t>
      </w:r>
      <w:proofErr w:type="spellStart"/>
      <w:r w:rsidRPr="00583BCB">
        <w:rPr>
          <w:rFonts w:ascii="Cascadia Mono" w:hAnsi="Cascadia Mono"/>
          <w:sz w:val="20"/>
          <w:szCs w:val="20"/>
        </w:rPr>
        <w:t>Krtecek</w:t>
      </w:r>
      <w:proofErr w:type="spellEnd"/>
      <w:r w:rsidRPr="00583BCB">
        <w:rPr>
          <w:rFonts w:ascii="Cascadia Mono" w:hAnsi="Cascadia Mono"/>
          <w:sz w:val="20"/>
          <w:szCs w:val="20"/>
        </w:rPr>
        <w:t>=N-1;</w:t>
      </w:r>
    </w:p>
    <w:p w14:paraId="1D2EEE35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2C753614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27A87A67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</w:t>
      </w:r>
      <w:proofErr w:type="spellStart"/>
      <w:r w:rsidRPr="00583BCB">
        <w:rPr>
          <w:rFonts w:ascii="Cascadia Mono" w:hAnsi="Cascadia Mono"/>
          <w:sz w:val="20"/>
          <w:szCs w:val="20"/>
        </w:rPr>
        <w:t>if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583BCB">
        <w:rPr>
          <w:rFonts w:ascii="Cascadia Mono" w:hAnsi="Cascadia Mono"/>
          <w:sz w:val="20"/>
          <w:szCs w:val="20"/>
        </w:rPr>
        <w:t>MaxiPesFik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== 0)</w:t>
      </w:r>
    </w:p>
    <w:p w14:paraId="056C92CB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{</w:t>
      </w:r>
    </w:p>
    <w:p w14:paraId="31483343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PORT_X = NUMBER_POOL [VALUE_POOL [</w:t>
      </w:r>
      <w:proofErr w:type="spellStart"/>
      <w:r w:rsidRPr="00583BCB">
        <w:rPr>
          <w:rFonts w:ascii="Cascadia Mono" w:hAnsi="Cascadia Mono"/>
          <w:sz w:val="20"/>
          <w:szCs w:val="20"/>
        </w:rPr>
        <w:t>Krtecek</w:t>
      </w:r>
      <w:proofErr w:type="spellEnd"/>
      <w:r w:rsidRPr="00583BCB">
        <w:rPr>
          <w:rFonts w:ascii="Cascadia Mono" w:hAnsi="Cascadia Mono"/>
          <w:sz w:val="20"/>
          <w:szCs w:val="20"/>
        </w:rPr>
        <w:t>]] [M];</w:t>
      </w:r>
    </w:p>
    <w:p w14:paraId="39E3700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M++;</w:t>
      </w:r>
    </w:p>
    <w:p w14:paraId="654E6CF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0CB78CE3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</w:t>
      </w:r>
      <w:proofErr w:type="spellStart"/>
      <w:r w:rsidRPr="00583BCB">
        <w:rPr>
          <w:rFonts w:ascii="Cascadia Mono" w:hAnsi="Cascadia Mono"/>
          <w:sz w:val="20"/>
          <w:szCs w:val="20"/>
        </w:rPr>
        <w:t>if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(M&gt;7)</w:t>
      </w:r>
    </w:p>
    <w:p w14:paraId="78A4A0A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M=0;</w:t>
      </w:r>
    </w:p>
    <w:p w14:paraId="5EB5003C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}</w:t>
      </w:r>
    </w:p>
    <w:p w14:paraId="60D6F382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3148A9C7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</w:t>
      </w:r>
      <w:proofErr w:type="spellStart"/>
      <w:r w:rsidRPr="00583BCB">
        <w:rPr>
          <w:rFonts w:ascii="Cascadia Mono" w:hAnsi="Cascadia Mono"/>
          <w:sz w:val="20"/>
          <w:szCs w:val="20"/>
        </w:rPr>
        <w:t>else</w:t>
      </w:r>
      <w:proofErr w:type="spellEnd"/>
    </w:p>
    <w:p w14:paraId="4BA6122E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{</w:t>
      </w:r>
    </w:p>
    <w:p w14:paraId="3D145537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PORT_X = NUMBER_POOL [VALUE_POOL [Lojza]] [M];</w:t>
      </w:r>
    </w:p>
    <w:p w14:paraId="5015E50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M++;</w:t>
      </w:r>
    </w:p>
    <w:p w14:paraId="7300841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Pat++;</w:t>
      </w:r>
    </w:p>
    <w:p w14:paraId="75D8C09E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17627240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</w:t>
      </w:r>
      <w:proofErr w:type="spellStart"/>
      <w:r w:rsidRPr="00583BCB">
        <w:rPr>
          <w:rFonts w:ascii="Cascadia Mono" w:hAnsi="Cascadia Mono"/>
          <w:sz w:val="20"/>
          <w:szCs w:val="20"/>
        </w:rPr>
        <w:t>if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(Pat == interval)</w:t>
      </w:r>
    </w:p>
    <w:p w14:paraId="36C5B6A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{</w:t>
      </w:r>
    </w:p>
    <w:p w14:paraId="59FDD1E1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Pat=0;</w:t>
      </w:r>
    </w:p>
    <w:p w14:paraId="79698611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Lojza++;</w:t>
      </w:r>
    </w:p>
    <w:p w14:paraId="60493881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</w:p>
    <w:p w14:paraId="7409904A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</w:p>
    <w:p w14:paraId="2DF16883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</w:p>
    <w:p w14:paraId="6A3401D6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2143265C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lastRenderedPageBreak/>
        <w:t xml:space="preserve">       </w:t>
      </w:r>
      <w:proofErr w:type="spellStart"/>
      <w:r w:rsidRPr="00583BCB">
        <w:rPr>
          <w:rFonts w:ascii="Cascadia Mono" w:hAnsi="Cascadia Mono"/>
          <w:sz w:val="20"/>
          <w:szCs w:val="20"/>
        </w:rPr>
        <w:t>if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(Lojza&gt;</w:t>
      </w:r>
      <w:proofErr w:type="spellStart"/>
      <w:r w:rsidRPr="00583BCB">
        <w:rPr>
          <w:rFonts w:ascii="Cascadia Mono" w:hAnsi="Cascadia Mono"/>
          <w:sz w:val="20"/>
          <w:szCs w:val="20"/>
        </w:rPr>
        <w:t>Krtecek</w:t>
      </w:r>
      <w:proofErr w:type="spellEnd"/>
      <w:r w:rsidRPr="00583BCB">
        <w:rPr>
          <w:rFonts w:ascii="Cascadia Mono" w:hAnsi="Cascadia Mono"/>
          <w:sz w:val="20"/>
          <w:szCs w:val="20"/>
        </w:rPr>
        <w:t>)</w:t>
      </w:r>
    </w:p>
    <w:p w14:paraId="282356D0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Lojza=0;</w:t>
      </w:r>
    </w:p>
    <w:p w14:paraId="6EC636A9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}</w:t>
      </w:r>
    </w:p>
    <w:p w14:paraId="452BEE13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41593255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</w:t>
      </w:r>
      <w:proofErr w:type="spellStart"/>
      <w:r w:rsidRPr="00583BCB">
        <w:rPr>
          <w:rFonts w:ascii="Cascadia Mono" w:hAnsi="Cascadia Mono"/>
          <w:sz w:val="20"/>
          <w:szCs w:val="20"/>
        </w:rPr>
        <w:t>if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(M&gt;7)</w:t>
      </w:r>
    </w:p>
    <w:p w14:paraId="15ECC225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M=0;</w:t>
      </w:r>
    </w:p>
    <w:p w14:paraId="36E0C20F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}</w:t>
      </w:r>
    </w:p>
    <w:p w14:paraId="67819143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70AEB30B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>}</w:t>
      </w:r>
    </w:p>
    <w:p w14:paraId="7917A8E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1BB876B9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0EAF5CF8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788E4DB0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proofErr w:type="spellStart"/>
      <w:r w:rsidRPr="00583BCB">
        <w:rPr>
          <w:rFonts w:ascii="Cascadia Mono" w:hAnsi="Cascadia Mono"/>
          <w:sz w:val="20"/>
          <w:szCs w:val="20"/>
        </w:rPr>
        <w:t>void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583BCB">
        <w:rPr>
          <w:rFonts w:ascii="Cascadia Mono" w:hAnsi="Cascadia Mono"/>
          <w:sz w:val="20"/>
          <w:szCs w:val="20"/>
        </w:rPr>
        <w:t>hw_init</w:t>
      </w:r>
      <w:proofErr w:type="spellEnd"/>
      <w:r w:rsidRPr="00583BCB">
        <w:rPr>
          <w:rFonts w:ascii="Cascadia Mono" w:hAnsi="Cascadia Mono"/>
          <w:sz w:val="20"/>
          <w:szCs w:val="20"/>
        </w:rPr>
        <w:t>(</w:t>
      </w:r>
      <w:proofErr w:type="spellStart"/>
      <w:r w:rsidRPr="00583BCB">
        <w:rPr>
          <w:rFonts w:ascii="Cascadia Mono" w:hAnsi="Cascadia Mono"/>
          <w:sz w:val="20"/>
          <w:szCs w:val="20"/>
        </w:rPr>
        <w:t>void</w:t>
      </w:r>
      <w:proofErr w:type="spellEnd"/>
      <w:r w:rsidRPr="00583BCB">
        <w:rPr>
          <w:rFonts w:ascii="Cascadia Mono" w:hAnsi="Cascadia Mono"/>
          <w:sz w:val="20"/>
          <w:szCs w:val="20"/>
        </w:rPr>
        <w:t>)</w:t>
      </w:r>
    </w:p>
    <w:p w14:paraId="0647509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{</w:t>
      </w:r>
    </w:p>
    <w:p w14:paraId="78EBDA91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DDRB = 0x0F;</w:t>
      </w:r>
    </w:p>
    <w:p w14:paraId="0B2CD67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DDRD = 0x0F;</w:t>
      </w:r>
    </w:p>
    <w:p w14:paraId="522CCC14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DDR_X = 0xFF;</w:t>
      </w:r>
    </w:p>
    <w:p w14:paraId="1B9DF93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}</w:t>
      </w:r>
    </w:p>
    <w:p w14:paraId="166EF75F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3A14AE0F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46665848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uint8_t GET_</w:t>
      </w:r>
      <w:proofErr w:type="gramStart"/>
      <w:r w:rsidRPr="00583BCB">
        <w:rPr>
          <w:rFonts w:ascii="Cascadia Mono" w:hAnsi="Cascadia Mono"/>
          <w:sz w:val="20"/>
          <w:szCs w:val="20"/>
        </w:rPr>
        <w:t>KEY(</w:t>
      </w:r>
      <w:proofErr w:type="spellStart"/>
      <w:proofErr w:type="gramEnd"/>
      <w:r w:rsidRPr="00583BCB">
        <w:rPr>
          <w:rFonts w:ascii="Cascadia Mono" w:hAnsi="Cascadia Mono"/>
          <w:sz w:val="20"/>
          <w:szCs w:val="20"/>
        </w:rPr>
        <w:t>void</w:t>
      </w:r>
      <w:proofErr w:type="spellEnd"/>
      <w:r w:rsidRPr="00583BCB">
        <w:rPr>
          <w:rFonts w:ascii="Cascadia Mono" w:hAnsi="Cascadia Mono"/>
          <w:sz w:val="20"/>
          <w:szCs w:val="20"/>
        </w:rPr>
        <w:t>)   //ZJIŠTĚNÍ STIKLÉ KLÁVESY</w:t>
      </w:r>
    </w:p>
    <w:p w14:paraId="5F558C09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{</w:t>
      </w:r>
    </w:p>
    <w:p w14:paraId="6FEA12D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uint8_t COLUMN=</w:t>
      </w:r>
      <w:proofErr w:type="gramStart"/>
      <w:r w:rsidRPr="00583BCB">
        <w:rPr>
          <w:rFonts w:ascii="Cascadia Mono" w:hAnsi="Cascadia Mono"/>
          <w:sz w:val="20"/>
          <w:szCs w:val="20"/>
        </w:rPr>
        <w:t xml:space="preserve">0;   </w:t>
      </w:r>
      <w:proofErr w:type="gramEnd"/>
      <w:r w:rsidRPr="00583BCB">
        <w:rPr>
          <w:rFonts w:ascii="Cascadia Mono" w:hAnsi="Cascadia Mono"/>
          <w:sz w:val="20"/>
          <w:szCs w:val="20"/>
        </w:rPr>
        <w:t xml:space="preserve"> //SLOUPEC</w:t>
      </w:r>
    </w:p>
    <w:p w14:paraId="01E23062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uint8_t ROW=</w:t>
      </w:r>
      <w:proofErr w:type="gramStart"/>
      <w:r w:rsidRPr="00583BCB">
        <w:rPr>
          <w:rFonts w:ascii="Cascadia Mono" w:hAnsi="Cascadia Mono"/>
          <w:sz w:val="20"/>
          <w:szCs w:val="20"/>
        </w:rPr>
        <w:t xml:space="preserve">0;   </w:t>
      </w:r>
      <w:proofErr w:type="gramEnd"/>
      <w:r w:rsidRPr="00583BCB">
        <w:rPr>
          <w:rFonts w:ascii="Cascadia Mono" w:hAnsi="Cascadia Mono"/>
          <w:sz w:val="20"/>
          <w:szCs w:val="20"/>
        </w:rPr>
        <w:t xml:space="preserve">    //ŘÁDEK</w:t>
      </w:r>
    </w:p>
    <w:p w14:paraId="5D66C464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uint8_t COMPARE=</w:t>
      </w:r>
      <w:proofErr w:type="gramStart"/>
      <w:r w:rsidRPr="00583BCB">
        <w:rPr>
          <w:rFonts w:ascii="Cascadia Mono" w:hAnsi="Cascadia Mono"/>
          <w:sz w:val="20"/>
          <w:szCs w:val="20"/>
        </w:rPr>
        <w:t xml:space="preserve">0;   </w:t>
      </w:r>
      <w:proofErr w:type="gramEnd"/>
      <w:r w:rsidRPr="00583BCB">
        <w:rPr>
          <w:rFonts w:ascii="Cascadia Mono" w:hAnsi="Cascadia Mono"/>
          <w:sz w:val="20"/>
          <w:szCs w:val="20"/>
        </w:rPr>
        <w:t>//POROVNÁNÍ</w:t>
      </w:r>
    </w:p>
    <w:p w14:paraId="4A89114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583BCB">
        <w:rPr>
          <w:rFonts w:ascii="Cascadia Mono" w:hAnsi="Cascadia Mono"/>
          <w:sz w:val="20"/>
          <w:szCs w:val="20"/>
        </w:rPr>
        <w:t>for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(COLUMN=</w:t>
      </w:r>
      <w:proofErr w:type="gramStart"/>
      <w:r w:rsidRPr="00583BCB">
        <w:rPr>
          <w:rFonts w:ascii="Cascadia Mono" w:hAnsi="Cascadia Mono"/>
          <w:sz w:val="20"/>
          <w:szCs w:val="20"/>
        </w:rPr>
        <w:t>0;COLUMN</w:t>
      </w:r>
      <w:proofErr w:type="gramEnd"/>
      <w:r w:rsidRPr="00583BCB">
        <w:rPr>
          <w:rFonts w:ascii="Cascadia Mono" w:hAnsi="Cascadia Mono"/>
          <w:sz w:val="20"/>
          <w:szCs w:val="20"/>
        </w:rPr>
        <w:t>&lt;4;COLUMN++)</w:t>
      </w:r>
    </w:p>
    <w:p w14:paraId="07691004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{</w:t>
      </w:r>
    </w:p>
    <w:p w14:paraId="64980B8B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PORTB=~(1&lt;&lt;COLUMN); //BITOVÝ POSUN PODLE SLOUPCE</w:t>
      </w:r>
    </w:p>
    <w:p w14:paraId="37FFC623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_</w:t>
      </w:r>
      <w:proofErr w:type="spellStart"/>
      <w:r w:rsidRPr="00583BCB">
        <w:rPr>
          <w:rFonts w:ascii="Cascadia Mono" w:hAnsi="Cascadia Mono"/>
          <w:sz w:val="20"/>
          <w:szCs w:val="20"/>
        </w:rPr>
        <w:t>delay_</w:t>
      </w:r>
      <w:proofErr w:type="gramStart"/>
      <w:r w:rsidRPr="00583BCB">
        <w:rPr>
          <w:rFonts w:ascii="Cascadia Mono" w:hAnsi="Cascadia Mono"/>
          <w:sz w:val="20"/>
          <w:szCs w:val="20"/>
        </w:rPr>
        <w:t>us</w:t>
      </w:r>
      <w:proofErr w:type="spellEnd"/>
      <w:r w:rsidRPr="00583BCB">
        <w:rPr>
          <w:rFonts w:ascii="Cascadia Mono" w:hAnsi="Cascadia Mono"/>
          <w:sz w:val="20"/>
          <w:szCs w:val="20"/>
        </w:rPr>
        <w:t>(</w:t>
      </w:r>
      <w:proofErr w:type="gramEnd"/>
      <w:r w:rsidRPr="00583BCB">
        <w:rPr>
          <w:rFonts w:ascii="Cascadia Mono" w:hAnsi="Cascadia Mono"/>
          <w:sz w:val="20"/>
          <w:szCs w:val="20"/>
        </w:rPr>
        <w:t>20); //ZPOŽDĚNÍ V MIKROSEKUNDÁCH</w:t>
      </w:r>
    </w:p>
    <w:p w14:paraId="6A61031B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26C10D35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</w:t>
      </w:r>
      <w:proofErr w:type="spellStart"/>
      <w:r w:rsidRPr="00583BCB">
        <w:rPr>
          <w:rFonts w:ascii="Cascadia Mono" w:hAnsi="Cascadia Mono"/>
          <w:sz w:val="20"/>
          <w:szCs w:val="20"/>
        </w:rPr>
        <w:t>for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(ROW=</w:t>
      </w:r>
      <w:proofErr w:type="gramStart"/>
      <w:r w:rsidRPr="00583BCB">
        <w:rPr>
          <w:rFonts w:ascii="Cascadia Mono" w:hAnsi="Cascadia Mono"/>
          <w:sz w:val="20"/>
          <w:szCs w:val="20"/>
        </w:rPr>
        <w:t>4;ROW</w:t>
      </w:r>
      <w:proofErr w:type="gramEnd"/>
      <w:r w:rsidRPr="00583BCB">
        <w:rPr>
          <w:rFonts w:ascii="Cascadia Mono" w:hAnsi="Cascadia Mono"/>
          <w:sz w:val="20"/>
          <w:szCs w:val="20"/>
        </w:rPr>
        <w:t>&lt;8;ROW++)</w:t>
      </w:r>
    </w:p>
    <w:p w14:paraId="57248165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{</w:t>
      </w:r>
    </w:p>
    <w:p w14:paraId="2E84E30C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COMPARE=~(1&lt;&lt;ROW) &amp; 0xF0; //BITOVÝ POSUN PODLE ŘÁDKU A MASKOVÁNÍ</w:t>
      </w:r>
    </w:p>
    <w:p w14:paraId="3B0717A8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</w:t>
      </w:r>
      <w:proofErr w:type="spellStart"/>
      <w:r w:rsidRPr="00583BCB">
        <w:rPr>
          <w:rFonts w:ascii="Cascadia Mono" w:hAnsi="Cascadia Mono"/>
          <w:sz w:val="20"/>
          <w:szCs w:val="20"/>
        </w:rPr>
        <w:t>if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((PINB &amp; 0xF</w:t>
      </w:r>
      <w:proofErr w:type="gramStart"/>
      <w:r w:rsidRPr="00583BCB">
        <w:rPr>
          <w:rFonts w:ascii="Cascadia Mono" w:hAnsi="Cascadia Mono"/>
          <w:sz w:val="20"/>
          <w:szCs w:val="20"/>
        </w:rPr>
        <w:t>0)=</w:t>
      </w:r>
      <w:proofErr w:type="gramEnd"/>
      <w:r w:rsidRPr="00583BCB">
        <w:rPr>
          <w:rFonts w:ascii="Cascadia Mono" w:hAnsi="Cascadia Mono"/>
          <w:sz w:val="20"/>
          <w:szCs w:val="20"/>
        </w:rPr>
        <w:t>=COMPARE) //POROVNÁNÍ</w:t>
      </w:r>
    </w:p>
    <w:p w14:paraId="1A2348C6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     return (((ROW-</w:t>
      </w:r>
      <w:proofErr w:type="gramStart"/>
      <w:r w:rsidRPr="00583BCB">
        <w:rPr>
          <w:rFonts w:ascii="Cascadia Mono" w:hAnsi="Cascadia Mono"/>
          <w:sz w:val="20"/>
          <w:szCs w:val="20"/>
        </w:rPr>
        <w:t>4)*</w:t>
      </w:r>
      <w:proofErr w:type="gramEnd"/>
      <w:r w:rsidRPr="00583BCB">
        <w:rPr>
          <w:rFonts w:ascii="Cascadia Mono" w:hAnsi="Cascadia Mono"/>
          <w:sz w:val="20"/>
          <w:szCs w:val="20"/>
        </w:rPr>
        <w:t>4)+COLUMN);  //VRÁCENÍ HODNOTY</w:t>
      </w:r>
    </w:p>
    <w:p w14:paraId="56AB8502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}</w:t>
      </w:r>
    </w:p>
    <w:p w14:paraId="0D1A7698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}</w:t>
      </w:r>
    </w:p>
    <w:p w14:paraId="4B446907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</w:t>
      </w:r>
      <w:proofErr w:type="gramStart"/>
      <w:r w:rsidRPr="00583BCB">
        <w:rPr>
          <w:rFonts w:ascii="Cascadia Mono" w:hAnsi="Cascadia Mono"/>
          <w:sz w:val="20"/>
          <w:szCs w:val="20"/>
        </w:rPr>
        <w:t>return(</w:t>
      </w:r>
      <w:proofErr w:type="gramEnd"/>
      <w:r w:rsidRPr="00583BCB">
        <w:rPr>
          <w:rFonts w:ascii="Cascadia Mono" w:hAnsi="Cascadia Mono"/>
          <w:sz w:val="20"/>
          <w:szCs w:val="20"/>
        </w:rPr>
        <w:t>128);</w:t>
      </w:r>
    </w:p>
    <w:p w14:paraId="1A7E1A25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}</w:t>
      </w:r>
    </w:p>
    <w:p w14:paraId="72BDC6CB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75805347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5707BC9C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uint8_t KEY_DECODER (uint8_t SCAN_CODE)</w:t>
      </w:r>
    </w:p>
    <w:p w14:paraId="5EDB8336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{</w:t>
      </w:r>
      <w:r>
        <w:rPr>
          <w:rFonts w:ascii="Cascadia Mono" w:hAnsi="Cascadia Mono"/>
          <w:sz w:val="20"/>
          <w:szCs w:val="20"/>
        </w:rPr>
        <w:t xml:space="preserve"> </w:t>
      </w:r>
    </w:p>
    <w:p w14:paraId="2645A6F4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     </w:t>
      </w:r>
      <w:r w:rsidRPr="00583BCB">
        <w:rPr>
          <w:rFonts w:ascii="Cascadia Mono" w:hAnsi="Cascadia Mono"/>
          <w:sz w:val="20"/>
          <w:szCs w:val="20"/>
        </w:rPr>
        <w:t>// ROZVRŽENÍ REÁLNÉ KLÁVESNICE</w:t>
      </w:r>
    </w:p>
    <w:p w14:paraId="5922AD8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uint8_t KEY_</w:t>
      </w:r>
      <w:proofErr w:type="gramStart"/>
      <w:r w:rsidRPr="00583BCB">
        <w:rPr>
          <w:rFonts w:ascii="Cascadia Mono" w:hAnsi="Cascadia Mono"/>
          <w:sz w:val="20"/>
          <w:szCs w:val="20"/>
        </w:rPr>
        <w:t>POOL[</w:t>
      </w:r>
      <w:proofErr w:type="gramEnd"/>
      <w:r w:rsidRPr="00583BCB">
        <w:rPr>
          <w:rFonts w:ascii="Cascadia Mono" w:hAnsi="Cascadia Mono"/>
          <w:sz w:val="20"/>
          <w:szCs w:val="20"/>
        </w:rPr>
        <w:t xml:space="preserve">16]={1,2,3,10,4,5,6,11,7,8,9,12,15,0,14,13};   </w:t>
      </w:r>
    </w:p>
    <w:p w14:paraId="22686B3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</w:t>
      </w:r>
      <w:proofErr w:type="gramStart"/>
      <w:r w:rsidRPr="00583BCB">
        <w:rPr>
          <w:rFonts w:ascii="Cascadia Mono" w:hAnsi="Cascadia Mono"/>
          <w:sz w:val="20"/>
          <w:szCs w:val="20"/>
        </w:rPr>
        <w:t>return(</w:t>
      </w:r>
      <w:proofErr w:type="gramEnd"/>
      <w:r w:rsidRPr="00583BCB">
        <w:rPr>
          <w:rFonts w:ascii="Cascadia Mono" w:hAnsi="Cascadia Mono"/>
          <w:sz w:val="20"/>
          <w:szCs w:val="20"/>
        </w:rPr>
        <w:t>KEY_POOL[SCAN_CODE]);</w:t>
      </w:r>
    </w:p>
    <w:p w14:paraId="1AE6D06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}</w:t>
      </w:r>
    </w:p>
    <w:p w14:paraId="23D63067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6B0B943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proofErr w:type="spellStart"/>
      <w:r w:rsidRPr="00583BCB">
        <w:rPr>
          <w:rFonts w:ascii="Cascadia Mono" w:hAnsi="Cascadia Mono"/>
          <w:sz w:val="20"/>
          <w:szCs w:val="20"/>
        </w:rPr>
        <w:t>int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583BCB">
        <w:rPr>
          <w:rFonts w:ascii="Cascadia Mono" w:hAnsi="Cascadia Mono"/>
          <w:sz w:val="20"/>
          <w:szCs w:val="20"/>
        </w:rPr>
        <w:t>main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583BCB">
        <w:rPr>
          <w:rFonts w:ascii="Cascadia Mono" w:hAnsi="Cascadia Mono"/>
          <w:sz w:val="20"/>
          <w:szCs w:val="20"/>
        </w:rPr>
        <w:t>void</w:t>
      </w:r>
      <w:proofErr w:type="spellEnd"/>
      <w:r w:rsidRPr="00583BCB">
        <w:rPr>
          <w:rFonts w:ascii="Cascadia Mono" w:hAnsi="Cascadia Mono"/>
          <w:sz w:val="20"/>
          <w:szCs w:val="20"/>
        </w:rPr>
        <w:t>)</w:t>
      </w:r>
    </w:p>
    <w:p w14:paraId="3642EA89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{</w:t>
      </w:r>
    </w:p>
    <w:p w14:paraId="402C65B5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583BCB">
        <w:rPr>
          <w:rFonts w:ascii="Cascadia Mono" w:hAnsi="Cascadia Mono"/>
          <w:sz w:val="20"/>
          <w:szCs w:val="20"/>
        </w:rPr>
        <w:t>hw_</w:t>
      </w:r>
      <w:proofErr w:type="gramStart"/>
      <w:r w:rsidRPr="00583BCB">
        <w:rPr>
          <w:rFonts w:ascii="Cascadia Mono" w:hAnsi="Cascadia Mono"/>
          <w:sz w:val="20"/>
          <w:szCs w:val="20"/>
        </w:rPr>
        <w:t>init</w:t>
      </w:r>
      <w:proofErr w:type="spellEnd"/>
      <w:r w:rsidRPr="00583BCB">
        <w:rPr>
          <w:rFonts w:ascii="Cascadia Mono" w:hAnsi="Cascadia Mono"/>
          <w:sz w:val="20"/>
          <w:szCs w:val="20"/>
        </w:rPr>
        <w:t>(</w:t>
      </w:r>
      <w:proofErr w:type="gramEnd"/>
      <w:r w:rsidRPr="00583BCB">
        <w:rPr>
          <w:rFonts w:ascii="Cascadia Mono" w:hAnsi="Cascadia Mono"/>
          <w:sz w:val="20"/>
          <w:szCs w:val="20"/>
        </w:rPr>
        <w:t>);</w:t>
      </w:r>
    </w:p>
    <w:p w14:paraId="0246A5B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583BCB">
        <w:rPr>
          <w:rFonts w:ascii="Cascadia Mono" w:hAnsi="Cascadia Mono"/>
          <w:sz w:val="20"/>
          <w:szCs w:val="20"/>
        </w:rPr>
        <w:t>int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LAST_BTTN = </w:t>
      </w:r>
      <w:proofErr w:type="gramStart"/>
      <w:r w:rsidRPr="00583BCB">
        <w:rPr>
          <w:rFonts w:ascii="Cascadia Mono" w:hAnsi="Cascadia Mono"/>
          <w:sz w:val="20"/>
          <w:szCs w:val="20"/>
        </w:rPr>
        <w:t>0;  /</w:t>
      </w:r>
      <w:proofErr w:type="gramEnd"/>
      <w:r w:rsidRPr="00583BCB">
        <w:rPr>
          <w:rFonts w:ascii="Cascadia Mono" w:hAnsi="Cascadia Mono"/>
          <w:sz w:val="20"/>
          <w:szCs w:val="20"/>
        </w:rPr>
        <w:t>/ HODNOTA POSLEDNÍHO ZMÁČKLÉHO TLAČÍTKA</w:t>
      </w:r>
    </w:p>
    <w:p w14:paraId="6B50834B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583BCB">
        <w:rPr>
          <w:rFonts w:ascii="Cascadia Mono" w:hAnsi="Cascadia Mono"/>
          <w:sz w:val="20"/>
          <w:szCs w:val="20"/>
        </w:rPr>
        <w:t>int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KEY_PAST = 128;</w:t>
      </w:r>
    </w:p>
    <w:p w14:paraId="0AC9D355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</w:t>
      </w:r>
      <w:proofErr w:type="spellStart"/>
      <w:r w:rsidRPr="00583BCB">
        <w:rPr>
          <w:rFonts w:ascii="Cascadia Mono" w:hAnsi="Cascadia Mono"/>
          <w:sz w:val="20"/>
          <w:szCs w:val="20"/>
        </w:rPr>
        <w:t>int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DECODER_VALUE = 0; // DEKODOVANÁ HODNOTA</w:t>
      </w:r>
    </w:p>
    <w:p w14:paraId="34F970FA" w14:textId="319C8C1B" w:rsidR="0051675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</w:t>
      </w:r>
      <w:r>
        <w:rPr>
          <w:rFonts w:ascii="Cascadia Mono" w:hAnsi="Cascadia Mono"/>
          <w:sz w:val="20"/>
          <w:szCs w:val="20"/>
        </w:rPr>
        <w:br w:type="page"/>
      </w:r>
    </w:p>
    <w:p w14:paraId="341FED48" w14:textId="66F736AD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proofErr w:type="spellStart"/>
      <w:r w:rsidRPr="00583BCB">
        <w:rPr>
          <w:rFonts w:ascii="Cascadia Mono" w:hAnsi="Cascadia Mono"/>
          <w:sz w:val="20"/>
          <w:szCs w:val="20"/>
        </w:rPr>
        <w:lastRenderedPageBreak/>
        <w:t>while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(1)</w:t>
      </w:r>
    </w:p>
    <w:p w14:paraId="47DEA53E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{</w:t>
      </w:r>
    </w:p>
    <w:p w14:paraId="43761D4E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//PORT_X = 0b00000100;</w:t>
      </w:r>
    </w:p>
    <w:p w14:paraId="254F14C0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65DBD44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LAST_BTTN = GET_KEY ();</w:t>
      </w:r>
    </w:p>
    <w:p w14:paraId="3D6C83E9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       </w:t>
      </w:r>
    </w:p>
    <w:p w14:paraId="070D57BE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      </w:t>
      </w:r>
      <w:r w:rsidRPr="00583BCB">
        <w:rPr>
          <w:rFonts w:ascii="Cascadia Mono" w:hAnsi="Cascadia Mono"/>
          <w:sz w:val="20"/>
          <w:szCs w:val="20"/>
        </w:rPr>
        <w:t>// PODMÍNKA, KTERÁ SE VYKONÁ, JEN KDYŽ JE TAM NÁBĚŽNÁ HRANA</w:t>
      </w:r>
    </w:p>
    <w:p w14:paraId="25EBBC30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</w:t>
      </w:r>
      <w:proofErr w:type="spellStart"/>
      <w:r w:rsidRPr="00583BCB">
        <w:rPr>
          <w:rFonts w:ascii="Cascadia Mono" w:hAnsi="Cascadia Mono"/>
          <w:sz w:val="20"/>
          <w:szCs w:val="20"/>
        </w:rPr>
        <w:t>if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((KEY_PAST == 128) &amp;&amp; (LAST_</w:t>
      </w:r>
      <w:proofErr w:type="gramStart"/>
      <w:r w:rsidRPr="00583BCB">
        <w:rPr>
          <w:rFonts w:ascii="Cascadia Mono" w:hAnsi="Cascadia Mono"/>
          <w:sz w:val="20"/>
          <w:szCs w:val="20"/>
        </w:rPr>
        <w:t>BTTN !</w:t>
      </w:r>
      <w:proofErr w:type="gramEnd"/>
      <w:r w:rsidRPr="00583BCB">
        <w:rPr>
          <w:rFonts w:ascii="Cascadia Mono" w:hAnsi="Cascadia Mono"/>
          <w:sz w:val="20"/>
          <w:szCs w:val="20"/>
        </w:rPr>
        <w:t xml:space="preserve">= 128)) </w:t>
      </w:r>
    </w:p>
    <w:p w14:paraId="5F9F3EB3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{                                           </w:t>
      </w:r>
    </w:p>
    <w:p w14:paraId="7B353AE1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        </w:t>
      </w:r>
      <w:r w:rsidRPr="00583BCB">
        <w:rPr>
          <w:rFonts w:ascii="Cascadia Mono" w:hAnsi="Cascadia Mono"/>
          <w:sz w:val="20"/>
          <w:szCs w:val="20"/>
        </w:rPr>
        <w:t xml:space="preserve">// JESTLI-ŽE V PŘEDCHOZÍM KROKU NEBYLO ZMÁČKLÉ TLAČÍTKO A TEĎ JE </w:t>
      </w:r>
    </w:p>
    <w:p w14:paraId="4420D27C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           </w:t>
      </w:r>
      <w:r w:rsidRPr="00583BCB">
        <w:rPr>
          <w:rFonts w:ascii="Cascadia Mono" w:hAnsi="Cascadia Mono"/>
          <w:sz w:val="20"/>
          <w:szCs w:val="20"/>
        </w:rPr>
        <w:t>VYKONEJ TOTO:</w:t>
      </w:r>
    </w:p>
    <w:p w14:paraId="3A37A58E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</w:t>
      </w:r>
      <w:r>
        <w:rPr>
          <w:rFonts w:ascii="Cascadia Mono" w:hAnsi="Cascadia Mono"/>
          <w:sz w:val="20"/>
          <w:szCs w:val="20"/>
        </w:rPr>
        <w:t xml:space="preserve">   </w:t>
      </w:r>
      <w:r w:rsidRPr="00583BCB">
        <w:rPr>
          <w:rFonts w:ascii="Cascadia Mono" w:hAnsi="Cascadia Mono"/>
          <w:sz w:val="20"/>
          <w:szCs w:val="20"/>
        </w:rPr>
        <w:t>DECODER_VALUE = KEY_DECODER (LAST_BTTN</w:t>
      </w:r>
      <w:proofErr w:type="gramStart"/>
      <w:r w:rsidRPr="00583BCB">
        <w:rPr>
          <w:rFonts w:ascii="Cascadia Mono" w:hAnsi="Cascadia Mono"/>
          <w:sz w:val="20"/>
          <w:szCs w:val="20"/>
        </w:rPr>
        <w:t xml:space="preserve">);   </w:t>
      </w:r>
      <w:proofErr w:type="gramEnd"/>
      <w:r w:rsidRPr="00583BCB">
        <w:rPr>
          <w:rFonts w:ascii="Cascadia Mono" w:hAnsi="Cascadia Mono"/>
          <w:sz w:val="20"/>
          <w:szCs w:val="20"/>
        </w:rPr>
        <w:t>// DEKÓDOVÁNÍ HODNOTY</w:t>
      </w:r>
    </w:p>
    <w:p w14:paraId="03D70F82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6C7A9650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</w:t>
      </w:r>
      <w:r>
        <w:rPr>
          <w:rFonts w:ascii="Cascadia Mono" w:hAnsi="Cascadia Mono"/>
          <w:sz w:val="20"/>
          <w:szCs w:val="20"/>
        </w:rPr>
        <w:t xml:space="preserve">   </w:t>
      </w:r>
      <w:proofErr w:type="spellStart"/>
      <w:r w:rsidRPr="00583BCB">
        <w:rPr>
          <w:rFonts w:ascii="Cascadia Mono" w:hAnsi="Cascadia Mono"/>
          <w:sz w:val="20"/>
          <w:szCs w:val="20"/>
        </w:rPr>
        <w:t>if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((DECODER_</w:t>
      </w:r>
      <w:proofErr w:type="gramStart"/>
      <w:r w:rsidRPr="00583BCB">
        <w:rPr>
          <w:rFonts w:ascii="Cascadia Mono" w:hAnsi="Cascadia Mono"/>
          <w:sz w:val="20"/>
          <w:szCs w:val="20"/>
        </w:rPr>
        <w:t>VALUE &gt;</w:t>
      </w:r>
      <w:proofErr w:type="gramEnd"/>
      <w:r w:rsidRPr="00583BCB">
        <w:rPr>
          <w:rFonts w:ascii="Cascadia Mono" w:hAnsi="Cascadia Mono"/>
          <w:sz w:val="20"/>
          <w:szCs w:val="20"/>
        </w:rPr>
        <w:t>= 0) &amp;&amp; (DECODER_VALUE &lt;= 9))</w:t>
      </w:r>
    </w:p>
    <w:p w14:paraId="35E55BB9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</w:t>
      </w:r>
      <w:r>
        <w:rPr>
          <w:rFonts w:ascii="Cascadia Mono" w:hAnsi="Cascadia Mono"/>
          <w:sz w:val="20"/>
          <w:szCs w:val="20"/>
        </w:rPr>
        <w:t xml:space="preserve">   </w:t>
      </w:r>
      <w:r w:rsidRPr="00583BCB">
        <w:rPr>
          <w:rFonts w:ascii="Cascadia Mono" w:hAnsi="Cascadia Mono"/>
          <w:sz w:val="20"/>
          <w:szCs w:val="20"/>
        </w:rPr>
        <w:t xml:space="preserve"> {</w:t>
      </w:r>
    </w:p>
    <w:p w14:paraId="3AFC87F9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</w:t>
      </w:r>
      <w:r>
        <w:rPr>
          <w:rFonts w:ascii="Cascadia Mono" w:hAnsi="Cascadia Mono"/>
          <w:sz w:val="20"/>
          <w:szCs w:val="20"/>
        </w:rPr>
        <w:t xml:space="preserve">   </w:t>
      </w:r>
      <w:r w:rsidRPr="00583BCB">
        <w:rPr>
          <w:rFonts w:ascii="Cascadia Mono" w:hAnsi="Cascadia Mono"/>
          <w:sz w:val="20"/>
          <w:szCs w:val="20"/>
        </w:rPr>
        <w:t xml:space="preserve"> VALUE_POOL [N] = DECODER_VALUE;</w:t>
      </w:r>
    </w:p>
    <w:p w14:paraId="04F9250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</w:t>
      </w:r>
      <w:r>
        <w:rPr>
          <w:rFonts w:ascii="Cascadia Mono" w:hAnsi="Cascadia Mono"/>
          <w:sz w:val="20"/>
          <w:szCs w:val="20"/>
        </w:rPr>
        <w:t xml:space="preserve">   </w:t>
      </w:r>
      <w:r w:rsidRPr="00583BCB">
        <w:rPr>
          <w:rFonts w:ascii="Cascadia Mono" w:hAnsi="Cascadia Mono"/>
          <w:sz w:val="20"/>
          <w:szCs w:val="20"/>
        </w:rPr>
        <w:t xml:space="preserve"> N++;</w:t>
      </w:r>
    </w:p>
    <w:p w14:paraId="650EB258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</w:t>
      </w:r>
      <w:r>
        <w:rPr>
          <w:rFonts w:ascii="Cascadia Mono" w:hAnsi="Cascadia Mono"/>
          <w:sz w:val="20"/>
          <w:szCs w:val="20"/>
        </w:rPr>
        <w:t xml:space="preserve">   </w:t>
      </w:r>
      <w:r w:rsidRPr="00583BCB">
        <w:rPr>
          <w:rFonts w:ascii="Cascadia Mono" w:hAnsi="Cascadia Mono"/>
          <w:sz w:val="20"/>
          <w:szCs w:val="20"/>
        </w:rPr>
        <w:t xml:space="preserve">  }</w:t>
      </w:r>
    </w:p>
    <w:p w14:paraId="7FDCBF45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</w:p>
    <w:p w14:paraId="52A2AA15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>
        <w:rPr>
          <w:rFonts w:ascii="Cascadia Mono" w:hAnsi="Cascadia Mono"/>
          <w:sz w:val="20"/>
          <w:szCs w:val="20"/>
        </w:rPr>
        <w:t xml:space="preserve">           </w:t>
      </w:r>
      <w:r w:rsidRPr="00583BCB">
        <w:rPr>
          <w:rFonts w:ascii="Cascadia Mono" w:hAnsi="Cascadia Mono"/>
          <w:sz w:val="20"/>
          <w:szCs w:val="20"/>
        </w:rPr>
        <w:t>// ZMÁČKL SE ENTER A V POLI JE ULOŽENO MIN 5 A MAX 15 HODNOT</w:t>
      </w:r>
    </w:p>
    <w:p w14:paraId="4563D6BF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</w:t>
      </w:r>
      <w:r>
        <w:rPr>
          <w:rFonts w:ascii="Cascadia Mono" w:hAnsi="Cascadia Mono"/>
          <w:sz w:val="20"/>
          <w:szCs w:val="20"/>
        </w:rPr>
        <w:t xml:space="preserve">  </w:t>
      </w:r>
      <w:r w:rsidRPr="00583BCB">
        <w:rPr>
          <w:rFonts w:ascii="Cascadia Mono" w:hAnsi="Cascadia Mono"/>
          <w:sz w:val="20"/>
          <w:szCs w:val="20"/>
        </w:rPr>
        <w:t xml:space="preserve">  </w:t>
      </w:r>
      <w:proofErr w:type="spellStart"/>
      <w:r w:rsidRPr="00583BCB">
        <w:rPr>
          <w:rFonts w:ascii="Cascadia Mono" w:hAnsi="Cascadia Mono"/>
          <w:sz w:val="20"/>
          <w:szCs w:val="20"/>
        </w:rPr>
        <w:t>if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((DECODER_VALUE == 13) &amp;&amp; (N&gt;4) &amp;&amp; (</w:t>
      </w:r>
      <w:proofErr w:type="gramStart"/>
      <w:r w:rsidRPr="00583BCB">
        <w:rPr>
          <w:rFonts w:ascii="Cascadia Mono" w:hAnsi="Cascadia Mono"/>
          <w:sz w:val="20"/>
          <w:szCs w:val="20"/>
        </w:rPr>
        <w:t>N&lt;</w:t>
      </w:r>
      <w:proofErr w:type="gramEnd"/>
      <w:r w:rsidRPr="00583BCB">
        <w:rPr>
          <w:rFonts w:ascii="Cascadia Mono" w:hAnsi="Cascadia Mono"/>
          <w:sz w:val="20"/>
          <w:szCs w:val="20"/>
        </w:rPr>
        <w:t xml:space="preserve">16)) </w:t>
      </w:r>
    </w:p>
    <w:p w14:paraId="2232458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</w:t>
      </w:r>
      <w:r>
        <w:rPr>
          <w:rFonts w:ascii="Cascadia Mono" w:hAnsi="Cascadia Mono"/>
          <w:sz w:val="20"/>
          <w:szCs w:val="20"/>
        </w:rPr>
        <w:t xml:space="preserve">   </w:t>
      </w:r>
      <w:r w:rsidRPr="00583BCB">
        <w:rPr>
          <w:rFonts w:ascii="Cascadia Mono" w:hAnsi="Cascadia Mono"/>
          <w:sz w:val="20"/>
          <w:szCs w:val="20"/>
        </w:rPr>
        <w:t xml:space="preserve"> {</w:t>
      </w:r>
    </w:p>
    <w:p w14:paraId="7DA2850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</w:t>
      </w:r>
      <w:r>
        <w:rPr>
          <w:rFonts w:ascii="Cascadia Mono" w:hAnsi="Cascadia Mono"/>
          <w:sz w:val="20"/>
          <w:szCs w:val="20"/>
        </w:rPr>
        <w:t xml:space="preserve">   </w:t>
      </w:r>
      <w:r w:rsidRPr="00583BCB">
        <w:rPr>
          <w:rFonts w:ascii="Cascadia Mono" w:hAnsi="Cascadia Mono"/>
          <w:sz w:val="20"/>
          <w:szCs w:val="20"/>
        </w:rPr>
        <w:t xml:space="preserve">   </w:t>
      </w:r>
      <w:proofErr w:type="spellStart"/>
      <w:r w:rsidRPr="00583BCB">
        <w:rPr>
          <w:rFonts w:ascii="Cascadia Mono" w:hAnsi="Cascadia Mono"/>
          <w:sz w:val="20"/>
          <w:szCs w:val="20"/>
        </w:rPr>
        <w:t>if</w:t>
      </w:r>
      <w:proofErr w:type="spellEnd"/>
      <w:r w:rsidRPr="00583BCB">
        <w:rPr>
          <w:rFonts w:ascii="Cascadia Mono" w:hAnsi="Cascadia Mono"/>
          <w:sz w:val="20"/>
          <w:szCs w:val="20"/>
        </w:rPr>
        <w:t xml:space="preserve"> (</w:t>
      </w:r>
      <w:proofErr w:type="spellStart"/>
      <w:r w:rsidRPr="00583BCB">
        <w:rPr>
          <w:rFonts w:ascii="Cascadia Mono" w:hAnsi="Cascadia Mono"/>
          <w:sz w:val="20"/>
          <w:szCs w:val="20"/>
        </w:rPr>
        <w:t>MaxiPesFik</w:t>
      </w:r>
      <w:proofErr w:type="spellEnd"/>
      <w:r w:rsidRPr="00583BCB">
        <w:rPr>
          <w:rFonts w:ascii="Cascadia Mono" w:hAnsi="Cascadia Mono"/>
          <w:sz w:val="20"/>
          <w:szCs w:val="20"/>
        </w:rPr>
        <w:t>==0)</w:t>
      </w:r>
    </w:p>
    <w:p w14:paraId="5ED6BC87" w14:textId="77777777" w:rsidR="0051675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</w:t>
      </w:r>
      <w:r>
        <w:rPr>
          <w:rFonts w:ascii="Cascadia Mono" w:hAnsi="Cascadia Mono"/>
          <w:sz w:val="20"/>
          <w:szCs w:val="20"/>
        </w:rPr>
        <w:t xml:space="preserve">  </w:t>
      </w:r>
      <w:r w:rsidRPr="00583BCB">
        <w:rPr>
          <w:rFonts w:ascii="Cascadia Mono" w:hAnsi="Cascadia Mono"/>
          <w:sz w:val="20"/>
          <w:szCs w:val="20"/>
        </w:rPr>
        <w:t xml:space="preserve">  </w:t>
      </w:r>
      <w:proofErr w:type="spellStart"/>
      <w:r w:rsidRPr="00583BCB">
        <w:rPr>
          <w:rFonts w:ascii="Cascadia Mono" w:hAnsi="Cascadia Mono"/>
          <w:sz w:val="20"/>
          <w:szCs w:val="20"/>
        </w:rPr>
        <w:t>MaxiPesFik</w:t>
      </w:r>
      <w:proofErr w:type="spellEnd"/>
      <w:r w:rsidRPr="00583BCB">
        <w:rPr>
          <w:rFonts w:ascii="Cascadia Mono" w:hAnsi="Cascadia Mono"/>
          <w:sz w:val="20"/>
          <w:szCs w:val="20"/>
        </w:rPr>
        <w:t>=1;</w:t>
      </w:r>
    </w:p>
    <w:p w14:paraId="6F0B7675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25CC6A88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</w:t>
      </w:r>
      <w:r>
        <w:rPr>
          <w:rFonts w:ascii="Cascadia Mono" w:hAnsi="Cascadia Mono"/>
          <w:sz w:val="20"/>
          <w:szCs w:val="20"/>
        </w:rPr>
        <w:t xml:space="preserve">   </w:t>
      </w:r>
      <w:r w:rsidRPr="00583BCB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583BCB">
        <w:rPr>
          <w:rFonts w:ascii="Cascadia Mono" w:hAnsi="Cascadia Mono"/>
          <w:sz w:val="20"/>
          <w:szCs w:val="20"/>
        </w:rPr>
        <w:t>else</w:t>
      </w:r>
      <w:proofErr w:type="spellEnd"/>
    </w:p>
    <w:p w14:paraId="2E1F98FB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   </w:t>
      </w:r>
      <w:r>
        <w:rPr>
          <w:rFonts w:ascii="Cascadia Mono" w:hAnsi="Cascadia Mono"/>
          <w:sz w:val="20"/>
          <w:szCs w:val="20"/>
        </w:rPr>
        <w:t xml:space="preserve">  </w:t>
      </w:r>
      <w:r w:rsidRPr="00583BCB">
        <w:rPr>
          <w:rFonts w:ascii="Cascadia Mono" w:hAnsi="Cascadia Mono"/>
          <w:sz w:val="20"/>
          <w:szCs w:val="20"/>
        </w:rPr>
        <w:t xml:space="preserve">  </w:t>
      </w:r>
      <w:proofErr w:type="spellStart"/>
      <w:r w:rsidRPr="00583BCB">
        <w:rPr>
          <w:rFonts w:ascii="Cascadia Mono" w:hAnsi="Cascadia Mono"/>
          <w:sz w:val="20"/>
          <w:szCs w:val="20"/>
        </w:rPr>
        <w:t>MaxiPesFik</w:t>
      </w:r>
      <w:proofErr w:type="spellEnd"/>
      <w:r w:rsidRPr="00583BCB">
        <w:rPr>
          <w:rFonts w:ascii="Cascadia Mono" w:hAnsi="Cascadia Mono"/>
          <w:sz w:val="20"/>
          <w:szCs w:val="20"/>
        </w:rPr>
        <w:t>=0;</w:t>
      </w:r>
    </w:p>
    <w:p w14:paraId="0D3CAA28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</w:t>
      </w:r>
      <w:r>
        <w:rPr>
          <w:rFonts w:ascii="Cascadia Mono" w:hAnsi="Cascadia Mono"/>
          <w:sz w:val="20"/>
          <w:szCs w:val="20"/>
        </w:rPr>
        <w:t xml:space="preserve">   </w:t>
      </w:r>
      <w:r w:rsidRPr="00583BCB">
        <w:rPr>
          <w:rFonts w:ascii="Cascadia Mono" w:hAnsi="Cascadia Mono"/>
          <w:sz w:val="20"/>
          <w:szCs w:val="20"/>
        </w:rPr>
        <w:t xml:space="preserve">  }</w:t>
      </w:r>
    </w:p>
    <w:p w14:paraId="6B587341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  }</w:t>
      </w:r>
    </w:p>
    <w:p w14:paraId="3B4A83B1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34AAF98A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  KEY_PAST = LAST_BTTN;</w:t>
      </w:r>
    </w:p>
    <w:p w14:paraId="1E33ED9D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</w:p>
    <w:p w14:paraId="492F68A4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  }</w:t>
      </w:r>
    </w:p>
    <w:p w14:paraId="3ACE35CB" w14:textId="77777777" w:rsidR="0051675B" w:rsidRPr="00583BCB" w:rsidRDefault="0051675B" w:rsidP="0051675B">
      <w:pPr>
        <w:rPr>
          <w:rFonts w:ascii="Cascadia Mono" w:hAnsi="Cascadia Mono"/>
          <w:sz w:val="20"/>
          <w:szCs w:val="20"/>
        </w:rPr>
      </w:pPr>
      <w:r w:rsidRPr="00583BCB">
        <w:rPr>
          <w:rFonts w:ascii="Cascadia Mono" w:hAnsi="Cascadia Mono"/>
          <w:sz w:val="20"/>
          <w:szCs w:val="20"/>
        </w:rPr>
        <w:t xml:space="preserve">  }</w:t>
      </w:r>
    </w:p>
    <w:p w14:paraId="13F27AE6" w14:textId="77777777" w:rsidR="0051675B" w:rsidRPr="00583BCB" w:rsidRDefault="0051675B" w:rsidP="0051675B"/>
    <w:p w14:paraId="006742DA" w14:textId="3F700298" w:rsidR="0046693F" w:rsidRPr="0051675B" w:rsidRDefault="0046693F" w:rsidP="0051675B"/>
    <w:sectPr w:rsidR="0046693F" w:rsidRPr="0051675B">
      <w:headerReference w:type="default" r:id="rId7"/>
      <w:footerReference w:type="default" r:id="rId8"/>
      <w:pgSz w:w="11906" w:h="16838"/>
      <w:pgMar w:top="1417" w:right="1417" w:bottom="1982" w:left="1417" w:header="708" w:footer="141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3F93A" w14:textId="77777777" w:rsidR="000B4CAD" w:rsidRDefault="000B4CAD">
      <w:r>
        <w:separator/>
      </w:r>
    </w:p>
  </w:endnote>
  <w:endnote w:type="continuationSeparator" w:id="0">
    <w:p w14:paraId="207B9204" w14:textId="77777777" w:rsidR="000B4CAD" w:rsidRDefault="000B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unifont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BE57" w14:textId="77777777" w:rsidR="0046693F" w:rsidRDefault="00000000">
    <w:pPr>
      <w:pStyle w:val="Zpat2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>NUMPAGES \* ARABIC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CF60D" w14:textId="77777777" w:rsidR="000B4CAD" w:rsidRDefault="000B4CAD">
      <w:r>
        <w:separator/>
      </w:r>
    </w:p>
  </w:footnote>
  <w:footnote w:type="continuationSeparator" w:id="0">
    <w:p w14:paraId="27B73814" w14:textId="77777777" w:rsidR="000B4CAD" w:rsidRDefault="000B4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800B" w14:textId="77777777" w:rsidR="0046693F" w:rsidRDefault="00000000">
    <w:pPr>
      <w:pStyle w:val="Zhlav"/>
    </w:pPr>
    <w:r>
      <w:rPr>
        <w:noProof/>
      </w:rPr>
      <w:drawing>
        <wp:inline distT="0" distB="0" distL="0" distR="0" wp14:anchorId="5D7B719C" wp14:editId="63C24D21">
          <wp:extent cx="5753735" cy="582930"/>
          <wp:effectExtent l="0" t="0" r="0" b="0"/>
          <wp:docPr id="2" name="Obráze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ek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48" r="-5" b="-48"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2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3760"/>
    <w:multiLevelType w:val="multilevel"/>
    <w:tmpl w:val="48CABC9A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4849BB"/>
    <w:multiLevelType w:val="multilevel"/>
    <w:tmpl w:val="B61CE766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7F10E7E"/>
    <w:multiLevelType w:val="multilevel"/>
    <w:tmpl w:val="3D5A26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A0212C7"/>
    <w:multiLevelType w:val="multilevel"/>
    <w:tmpl w:val="103E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67195315">
    <w:abstractNumId w:val="3"/>
  </w:num>
  <w:num w:numId="2" w16cid:durableId="976491161">
    <w:abstractNumId w:val="1"/>
  </w:num>
  <w:num w:numId="3" w16cid:durableId="1239095362">
    <w:abstractNumId w:val="0"/>
  </w:num>
  <w:num w:numId="4" w16cid:durableId="1694725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67"/>
    <w:rsid w:val="000B4CAD"/>
    <w:rsid w:val="0046693F"/>
    <w:rsid w:val="0051675B"/>
    <w:rsid w:val="00580467"/>
    <w:rsid w:val="00BC5C5C"/>
    <w:rsid w:val="00E1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6F87"/>
  <w15:docId w15:val="{66751F5E-78F8-44FA-80AA-084AB36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sz w:val="24"/>
        <w:szCs w:val="24"/>
        <w:lang w:val="cs-C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imes New Roman" w:eastAsia="Times New Roman" w:hAnsi="Times New Roman" w:cs="Times New Roman"/>
      <w:lang w:bidi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Absatz-Standardschriftart">
    <w:name w:val="Absatz-Standardschriftart"/>
    <w:qFormat/>
  </w:style>
  <w:style w:type="character" w:customStyle="1" w:styleId="Odrky">
    <w:name w:val="Odrážky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styleId="Textbubliny">
    <w:name w:val="Balloon Text"/>
    <w:basedOn w:val="Normln"/>
    <w:qFormat/>
    <w:rPr>
      <w:rFonts w:ascii="Tahoma" w:hAnsi="Tahoma" w:cs="Tahoma"/>
      <w:sz w:val="16"/>
      <w:szCs w:val="16"/>
    </w:rPr>
  </w:style>
  <w:style w:type="paragraph" w:customStyle="1" w:styleId="Zhlavazpat">
    <w:name w:val="Záhlaví a zápatí"/>
    <w:basedOn w:val="Normln"/>
    <w:qFormat/>
    <w:pPr>
      <w:suppressLineNumbers/>
      <w:tabs>
        <w:tab w:val="center" w:pos="4819"/>
        <w:tab w:val="right" w:pos="9638"/>
      </w:tabs>
    </w:p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qFormat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Obsahtabulky">
    <w:name w:val="Obsah tabulky"/>
    <w:basedOn w:val="Normln"/>
    <w:qFormat/>
    <w:pPr>
      <w:suppressLineNumbers/>
    </w:pPr>
  </w:style>
  <w:style w:type="paragraph" w:customStyle="1" w:styleId="razitko">
    <w:name w:val="razitko"/>
    <w:basedOn w:val="Obsahtabulky"/>
    <w:qFormat/>
    <w:pPr>
      <w:jc w:val="center"/>
    </w:pPr>
  </w:style>
  <w:style w:type="paragraph" w:customStyle="1" w:styleId="definice">
    <w:name w:val="definice"/>
    <w:basedOn w:val="Normln"/>
    <w:qFormat/>
    <w:rPr>
      <w:b/>
    </w:rPr>
  </w:style>
  <w:style w:type="paragraph" w:customStyle="1" w:styleId="vysvetlen">
    <w:name w:val="vysvetlení"/>
    <w:basedOn w:val="definice"/>
    <w:qFormat/>
  </w:style>
  <w:style w:type="paragraph" w:styleId="Zkladntextodsazen">
    <w:name w:val="Body Text Indent"/>
    <w:basedOn w:val="Zkladntext"/>
    <w:pPr>
      <w:spacing w:after="57"/>
      <w:ind w:left="283"/>
    </w:pPr>
  </w:style>
  <w:style w:type="paragraph" w:customStyle="1" w:styleId="Zpat2">
    <w:name w:val="Zápatí2"/>
    <w:basedOn w:val="Zpat"/>
    <w:qFormat/>
    <w:pPr>
      <w:pBdr>
        <w:top w:val="single" w:sz="2" w:space="1" w:color="000000"/>
      </w:pBdr>
      <w:jc w:val="center"/>
    </w:pPr>
    <w:rPr>
      <w:sz w:val="22"/>
    </w:r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paragraph" w:styleId="Odstavecseseznamem">
    <w:name w:val="List Paragraph"/>
    <w:basedOn w:val="Normln"/>
    <w:uiPriority w:val="34"/>
    <w:qFormat/>
    <w:rsid w:val="00516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AppData\Local\Temp\Temp305b82b0-baa7-4d79-a9c0-7f3d3837c9ec_&#353;ablona%20technick&#233;%20zpr&#225;vy.zip\sablona-referat-di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sablona-referat-dil.dotx</Template>
  <TotalTime>1</TotalTime>
  <Pages>5</Pages>
  <Words>932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dc:description/>
  <cp:lastModifiedBy>Ledvinková Karolína</cp:lastModifiedBy>
  <cp:revision>2</cp:revision>
  <cp:lastPrinted>2012-05-30T11:48:00Z</cp:lastPrinted>
  <dcterms:created xsi:type="dcterms:W3CDTF">2023-11-08T13:27:00Z</dcterms:created>
  <dcterms:modified xsi:type="dcterms:W3CDTF">2023-11-08T13:27:00Z</dcterms:modified>
  <dc:language>cs-CZ</dc:language>
</cp:coreProperties>
</file>