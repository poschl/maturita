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55BE" w14:textId="77777777" w:rsidR="0046693F" w:rsidRPr="004B588E" w:rsidRDefault="0046693F">
      <w:pPr>
        <w:rPr>
          <w:rFonts w:ascii="Cascadia Code" w:hAnsi="Cascadia Code"/>
        </w:rPr>
      </w:pPr>
    </w:p>
    <w:p w14:paraId="625AF1F4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#define F_CPU 16000000UL</w:t>
      </w:r>
    </w:p>
    <w:p w14:paraId="5600FF46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#define BAUD 9600 // BAUDOVA RYCHLOST</w:t>
      </w:r>
    </w:p>
    <w:p w14:paraId="7F4E04E8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#include&lt;stdio.h&gt;</w:t>
      </w:r>
    </w:p>
    <w:p w14:paraId="6F1F285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#include&lt;stdlib.h&gt;</w:t>
      </w:r>
    </w:p>
    <w:p w14:paraId="195CBA87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#include&lt;unistd.h&gt;</w:t>
      </w:r>
    </w:p>
    <w:p w14:paraId="156C83D2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#include&lt;string.h&gt;</w:t>
      </w:r>
    </w:p>
    <w:p w14:paraId="7F09BA4B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#include&lt;avr/io.h&gt;</w:t>
      </w:r>
    </w:p>
    <w:p w14:paraId="333CD97D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#include&lt;util/setbaud.h&gt;</w:t>
      </w:r>
    </w:p>
    <w:p w14:paraId="40706F32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#include&lt;util/delay.h&gt;</w:t>
      </w:r>
    </w:p>
    <w:p w14:paraId="3466A263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#include&lt;avr/interrupt.h&gt;</w:t>
      </w:r>
    </w:p>
    <w:p w14:paraId="607085E8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#include&lt;avr/eeprom.h&gt;</w:t>
      </w:r>
    </w:p>
    <w:p w14:paraId="57CDFC3B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1452534E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#define PRE 0x03 // PŘEDDĚLIČKA</w:t>
      </w:r>
    </w:p>
    <w:p w14:paraId="35529215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#define OVF 0x01 // PŘETEČENÍ</w:t>
      </w:r>
    </w:p>
    <w:p w14:paraId="3BBAF2B1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0DFD3996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// GLOBÁLNÍ PROMĚNNÉ</w:t>
      </w:r>
    </w:p>
    <w:p w14:paraId="4696D555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volatile</w:t>
      </w:r>
      <w:proofErr w:type="spellEnd"/>
      <w:r w:rsidRPr="004B588E">
        <w:rPr>
          <w:rFonts w:ascii="Cascadia Code" w:hAnsi="Cascadia Code"/>
        </w:rPr>
        <w:t xml:space="preserve"> uint8_t POS=0;</w:t>
      </w:r>
    </w:p>
    <w:p w14:paraId="2382ED4E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volatile</w:t>
      </w:r>
      <w:proofErr w:type="spellEnd"/>
      <w:r w:rsidRPr="004B588E">
        <w:rPr>
          <w:rFonts w:ascii="Cascadia Code" w:hAnsi="Cascadia Code"/>
        </w:rPr>
        <w:t xml:space="preserve"> uint8_t </w:t>
      </w:r>
      <w:proofErr w:type="gramStart"/>
      <w:r w:rsidRPr="004B588E">
        <w:rPr>
          <w:rFonts w:ascii="Cascadia Code" w:hAnsi="Cascadia Code"/>
        </w:rPr>
        <w:t>dis[</w:t>
      </w:r>
      <w:proofErr w:type="gramEnd"/>
      <w:r w:rsidRPr="004B588E">
        <w:rPr>
          <w:rFonts w:ascii="Cascadia Code" w:hAnsi="Cascadia Code"/>
        </w:rPr>
        <w:t>100]={10,10,10,10,10,10,10,10,10,10};  // ZHASNUTÝ DISPLAY</w:t>
      </w:r>
    </w:p>
    <w:p w14:paraId="70D6917D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char</w:t>
      </w:r>
      <w:proofErr w:type="spellEnd"/>
      <w:r w:rsidRPr="004B588E">
        <w:rPr>
          <w:rFonts w:ascii="Cascadia Code" w:hAnsi="Cascadia Code"/>
        </w:rPr>
        <w:t xml:space="preserve"> </w:t>
      </w:r>
      <w:proofErr w:type="gramStart"/>
      <w:r w:rsidRPr="004B588E">
        <w:rPr>
          <w:rFonts w:ascii="Cascadia Code" w:hAnsi="Cascadia Code"/>
        </w:rPr>
        <w:t>LEDVI[</w:t>
      </w:r>
      <w:proofErr w:type="gramEnd"/>
      <w:r w:rsidRPr="004B588E">
        <w:rPr>
          <w:rFonts w:ascii="Cascadia Code" w:hAnsi="Cascadia Code"/>
        </w:rPr>
        <w:t>100];  // MAXIMUM 100 ZNAKŮ</w:t>
      </w:r>
    </w:p>
    <w:p w14:paraId="7298658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5B7C4628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// DEKLARACE ČÍSEL</w:t>
      </w:r>
    </w:p>
    <w:p w14:paraId="499C6371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N0 = 0xFC;</w:t>
      </w:r>
    </w:p>
    <w:p w14:paraId="0F9FCA02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N1 = 0x60;</w:t>
      </w:r>
    </w:p>
    <w:p w14:paraId="00156E0C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N2 = 0xDA;</w:t>
      </w:r>
    </w:p>
    <w:p w14:paraId="512B6221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N3 = 0xF2;</w:t>
      </w:r>
    </w:p>
    <w:p w14:paraId="0860666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N4 = 0x66;</w:t>
      </w:r>
    </w:p>
    <w:p w14:paraId="75465449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N5 = 0xB6;</w:t>
      </w:r>
    </w:p>
    <w:p w14:paraId="261C7BEB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N6 = 0xBE;</w:t>
      </w:r>
    </w:p>
    <w:p w14:paraId="2DCAA28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N7 = 0xE0;</w:t>
      </w:r>
    </w:p>
    <w:p w14:paraId="51CA5C80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N8 = 0xFE;</w:t>
      </w:r>
    </w:p>
    <w:p w14:paraId="5B4B8891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N9 = 0xE6;</w:t>
      </w:r>
    </w:p>
    <w:p w14:paraId="7BC31C5B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Nnot</w:t>
      </w:r>
      <w:proofErr w:type="spellEnd"/>
      <w:r w:rsidRPr="004B588E">
        <w:rPr>
          <w:rFonts w:ascii="Cascadia Code" w:hAnsi="Cascadia Code"/>
        </w:rPr>
        <w:t xml:space="preserve"> = 0x00;</w:t>
      </w:r>
    </w:p>
    <w:p w14:paraId="0723CEA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6857EC17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49BC6799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1C285036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18B8BF66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6D0C3BD3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03BC1020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// DEKLARACE PÍSMEN</w:t>
      </w:r>
    </w:p>
    <w:p w14:paraId="60C35039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LA = 0xEE;</w:t>
      </w:r>
    </w:p>
    <w:p w14:paraId="3FE9882D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Lb = 0x3E;</w:t>
      </w:r>
    </w:p>
    <w:p w14:paraId="7D1A0EA5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LC = 0x9C;</w:t>
      </w:r>
    </w:p>
    <w:p w14:paraId="6BB0CA26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Ld</w:t>
      </w:r>
      <w:proofErr w:type="spellEnd"/>
      <w:r w:rsidRPr="004B588E">
        <w:rPr>
          <w:rFonts w:ascii="Cascadia Code" w:hAnsi="Cascadia Code"/>
        </w:rPr>
        <w:t xml:space="preserve"> = 0x7A;</w:t>
      </w:r>
    </w:p>
    <w:p w14:paraId="7847F788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LE = 0x9E;</w:t>
      </w:r>
    </w:p>
    <w:p w14:paraId="7BF0139D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LF = 0x8E;</w:t>
      </w:r>
    </w:p>
    <w:p w14:paraId="442D6DF0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LG = 0x00;</w:t>
      </w:r>
    </w:p>
    <w:p w14:paraId="1DDF6C6D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LH = 0x6E;</w:t>
      </w:r>
    </w:p>
    <w:p w14:paraId="1F4F5C14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LI = 0x60;</w:t>
      </w:r>
    </w:p>
    <w:p w14:paraId="428C33D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LJ = 0x78;</w:t>
      </w:r>
    </w:p>
    <w:p w14:paraId="17AECC3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Lk</w:t>
      </w:r>
      <w:proofErr w:type="spellEnd"/>
      <w:r w:rsidRPr="004B588E">
        <w:rPr>
          <w:rFonts w:ascii="Cascadia Code" w:hAnsi="Cascadia Code"/>
        </w:rPr>
        <w:t xml:space="preserve"> = 0x00;</w:t>
      </w:r>
    </w:p>
    <w:p w14:paraId="27DD9B39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LL = 0x1C;</w:t>
      </w:r>
    </w:p>
    <w:p w14:paraId="7B989E7D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Lm</w:t>
      </w:r>
      <w:proofErr w:type="spellEnd"/>
      <w:r w:rsidRPr="004B588E">
        <w:rPr>
          <w:rFonts w:ascii="Cascadia Code" w:hAnsi="Cascadia Code"/>
        </w:rPr>
        <w:t xml:space="preserve"> = 0x00;</w:t>
      </w:r>
    </w:p>
    <w:p w14:paraId="290517E0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Ln</w:t>
      </w:r>
      <w:proofErr w:type="spellEnd"/>
      <w:r w:rsidRPr="004B588E">
        <w:rPr>
          <w:rFonts w:ascii="Cascadia Code" w:hAnsi="Cascadia Code"/>
        </w:rPr>
        <w:t xml:space="preserve"> = 0x2A;</w:t>
      </w:r>
    </w:p>
    <w:p w14:paraId="4371A698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LO = 0xFC;</w:t>
      </w:r>
    </w:p>
    <w:p w14:paraId="7A10F439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LP = 0xCE;</w:t>
      </w:r>
    </w:p>
    <w:p w14:paraId="77763B32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LQ = 0x00;</w:t>
      </w:r>
    </w:p>
    <w:p w14:paraId="0DC9DD2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Lr = 0x0A;</w:t>
      </w:r>
    </w:p>
    <w:p w14:paraId="14371CD5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LS = 0xB6;</w:t>
      </w:r>
    </w:p>
    <w:p w14:paraId="2159D92B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Lt</w:t>
      </w:r>
      <w:proofErr w:type="spellEnd"/>
      <w:r w:rsidRPr="004B588E">
        <w:rPr>
          <w:rFonts w:ascii="Cascadia Code" w:hAnsi="Cascadia Code"/>
        </w:rPr>
        <w:t xml:space="preserve"> = 0x1E;</w:t>
      </w:r>
    </w:p>
    <w:p w14:paraId="0EED0C88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LU = 0x7C;</w:t>
      </w:r>
    </w:p>
    <w:p w14:paraId="370682F1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Lv</w:t>
      </w:r>
      <w:proofErr w:type="spellEnd"/>
      <w:r w:rsidRPr="004B588E">
        <w:rPr>
          <w:rFonts w:ascii="Cascadia Code" w:hAnsi="Cascadia Code"/>
        </w:rPr>
        <w:t xml:space="preserve"> = 0x00;</w:t>
      </w:r>
    </w:p>
    <w:p w14:paraId="0FDA209C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Lw</w:t>
      </w:r>
      <w:proofErr w:type="spellEnd"/>
      <w:r w:rsidRPr="004B588E">
        <w:rPr>
          <w:rFonts w:ascii="Cascadia Code" w:hAnsi="Cascadia Code"/>
        </w:rPr>
        <w:t xml:space="preserve"> = 0x00;</w:t>
      </w:r>
    </w:p>
    <w:p w14:paraId="3E21B7F8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Lx</w:t>
      </w:r>
      <w:proofErr w:type="spellEnd"/>
      <w:r w:rsidRPr="004B588E">
        <w:rPr>
          <w:rFonts w:ascii="Cascadia Code" w:hAnsi="Cascadia Code"/>
        </w:rPr>
        <w:t xml:space="preserve"> = 0x00;</w:t>
      </w:r>
    </w:p>
    <w:p w14:paraId="2E9B80E2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LY = 0x66;</w:t>
      </w:r>
    </w:p>
    <w:p w14:paraId="1EAC2523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LZ = 0xDA;</w:t>
      </w:r>
    </w:p>
    <w:p w14:paraId="4D196AA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631E938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270EF86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045CC7D6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ISR (TIMER0_OVF_</w:t>
      </w:r>
      <w:proofErr w:type="gramStart"/>
      <w:r w:rsidRPr="004B588E">
        <w:rPr>
          <w:rFonts w:ascii="Cascadia Code" w:hAnsi="Cascadia Code"/>
        </w:rPr>
        <w:t>vect)  /</w:t>
      </w:r>
      <w:proofErr w:type="gramEnd"/>
      <w:r w:rsidRPr="004B588E">
        <w:rPr>
          <w:rFonts w:ascii="Cascadia Code" w:hAnsi="Cascadia Code"/>
        </w:rPr>
        <w:t>/ PŘERUŠENÍ</w:t>
      </w:r>
    </w:p>
    <w:p w14:paraId="766B2199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06F4E804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{</w:t>
      </w:r>
    </w:p>
    <w:p w14:paraId="7C75979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4646BB7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uint8_t KODER</w:t>
      </w:r>
      <w:proofErr w:type="gramStart"/>
      <w:r w:rsidRPr="004B588E">
        <w:rPr>
          <w:rFonts w:ascii="Cascadia Code" w:hAnsi="Cascadia Code"/>
        </w:rPr>
        <w:t>[]=</w:t>
      </w:r>
      <w:proofErr w:type="gramEnd"/>
      <w:r w:rsidRPr="004B588E">
        <w:rPr>
          <w:rFonts w:ascii="Cascadia Code" w:hAnsi="Cascadia Code"/>
        </w:rPr>
        <w:t>{N0,N1,N2,N3,N4,N5,N6,N7,N8,N9,0,0,0,0,0,0,0,LA,Lb,LC,Ld,LE,LF,LG,LH,LI,LJ,Lk,LL,Lm,Ln,LO,LP,LQ,Lr,LS,Lt,LU,Lv,Lw,Lx,LY,LZ,0,0,0,0,0,0,LA,Lb,LC,Ld,LE,LF,LG,LH,LI,LJ,Lk,LL,Lm,Ln,LO,LP,LQ,Lr,LS,Lt,LU,Lv,Lw,Lx,LY,LZ,Nnot};</w:t>
      </w:r>
    </w:p>
    <w:p w14:paraId="229315F5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7FBE1B49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PORTF=POS;</w:t>
      </w:r>
    </w:p>
    <w:p w14:paraId="3B29C411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PORTE=</w:t>
      </w:r>
      <w:proofErr w:type="gramStart"/>
      <w:r w:rsidRPr="004B588E">
        <w:rPr>
          <w:rFonts w:ascii="Cascadia Code" w:hAnsi="Cascadia Code"/>
        </w:rPr>
        <w:t>KODER[</w:t>
      </w:r>
      <w:proofErr w:type="gramEnd"/>
      <w:r w:rsidRPr="004B588E">
        <w:rPr>
          <w:rFonts w:ascii="Cascadia Code" w:hAnsi="Cascadia Code"/>
        </w:rPr>
        <w:t>dis [POS]];  // NAHRAJE SE</w:t>
      </w:r>
    </w:p>
    <w:p w14:paraId="4C53A674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POS++;</w:t>
      </w:r>
    </w:p>
    <w:p w14:paraId="402587A8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</w:t>
      </w:r>
      <w:proofErr w:type="spellStart"/>
      <w:r w:rsidRPr="004B588E">
        <w:rPr>
          <w:rFonts w:ascii="Cascadia Code" w:hAnsi="Cascadia Code"/>
        </w:rPr>
        <w:t>if</w:t>
      </w:r>
      <w:proofErr w:type="spellEnd"/>
      <w:r w:rsidRPr="004B588E">
        <w:rPr>
          <w:rFonts w:ascii="Cascadia Code" w:hAnsi="Cascadia Code"/>
        </w:rPr>
        <w:t xml:space="preserve"> (POS==8)</w:t>
      </w:r>
    </w:p>
    <w:p w14:paraId="7AD217DC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POS=0;</w:t>
      </w:r>
    </w:p>
    <w:p w14:paraId="68EA5F56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}</w:t>
      </w:r>
    </w:p>
    <w:p w14:paraId="02584F5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10E99CEC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6D35C00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void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hw_init</w:t>
      </w:r>
      <w:proofErr w:type="spellEnd"/>
      <w:r w:rsidRPr="004B588E">
        <w:rPr>
          <w:rFonts w:ascii="Cascadia Code" w:hAnsi="Cascadia Code"/>
        </w:rPr>
        <w:t>(</w:t>
      </w:r>
      <w:proofErr w:type="spellStart"/>
      <w:r w:rsidRPr="004B588E">
        <w:rPr>
          <w:rFonts w:ascii="Cascadia Code" w:hAnsi="Cascadia Code"/>
        </w:rPr>
        <w:t>void</w:t>
      </w:r>
      <w:proofErr w:type="spellEnd"/>
      <w:r w:rsidRPr="004B588E">
        <w:rPr>
          <w:rFonts w:ascii="Cascadia Code" w:hAnsi="Cascadia Code"/>
        </w:rPr>
        <w:t>)</w:t>
      </w:r>
    </w:p>
    <w:p w14:paraId="4215E461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{</w:t>
      </w:r>
    </w:p>
    <w:p w14:paraId="5CE72A7D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DDRE=0</w:t>
      </w:r>
      <w:proofErr w:type="gramStart"/>
      <w:r w:rsidRPr="004B588E">
        <w:rPr>
          <w:rFonts w:ascii="Cascadia Code" w:hAnsi="Cascadia Code"/>
        </w:rPr>
        <w:t xml:space="preserve">xFF;   </w:t>
      </w:r>
      <w:proofErr w:type="gramEnd"/>
      <w:r w:rsidRPr="004B588E">
        <w:rPr>
          <w:rFonts w:ascii="Cascadia Code" w:hAnsi="Cascadia Code"/>
        </w:rPr>
        <w:t>// PORTE: VÝSTUPNÍ</w:t>
      </w:r>
    </w:p>
    <w:p w14:paraId="2B55E1A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DDRF=0xFF;</w:t>
      </w:r>
    </w:p>
    <w:p w14:paraId="18BF11F3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TCCR0B|=PRE; // MASKOVÁNÍ</w:t>
      </w:r>
    </w:p>
    <w:p w14:paraId="75204CEC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TIMSK0|=OVF; // MASKOVÁNÍ</w:t>
      </w:r>
    </w:p>
    <w:p w14:paraId="7333FC08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</w:t>
      </w:r>
      <w:proofErr w:type="spellStart"/>
      <w:proofErr w:type="gramStart"/>
      <w:r w:rsidRPr="004B588E">
        <w:rPr>
          <w:rFonts w:ascii="Cascadia Code" w:hAnsi="Cascadia Code"/>
        </w:rPr>
        <w:t>sei</w:t>
      </w:r>
      <w:proofErr w:type="spellEnd"/>
      <w:r w:rsidRPr="004B588E">
        <w:rPr>
          <w:rFonts w:ascii="Cascadia Code" w:hAnsi="Cascadia Code"/>
        </w:rPr>
        <w:t>(</w:t>
      </w:r>
      <w:proofErr w:type="gramEnd"/>
      <w:r w:rsidRPr="004B588E">
        <w:rPr>
          <w:rFonts w:ascii="Cascadia Code" w:hAnsi="Cascadia Code"/>
        </w:rPr>
        <w:t>);       // POVOLÍ GLOBÁLNÍ PŘERUŠENÍ</w:t>
      </w:r>
    </w:p>
    <w:p w14:paraId="2C58BA51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}</w:t>
      </w:r>
    </w:p>
    <w:p w14:paraId="62F06F32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3CE6ACB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787D340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76431124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05F58F4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3886AB14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void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UART_init</w:t>
      </w:r>
      <w:proofErr w:type="spellEnd"/>
      <w:r w:rsidRPr="004B588E">
        <w:rPr>
          <w:rFonts w:ascii="Cascadia Code" w:hAnsi="Cascadia Code"/>
        </w:rPr>
        <w:t>(</w:t>
      </w:r>
      <w:proofErr w:type="spellStart"/>
      <w:r w:rsidRPr="004B588E">
        <w:rPr>
          <w:rFonts w:ascii="Cascadia Code" w:hAnsi="Cascadia Code"/>
        </w:rPr>
        <w:t>void</w:t>
      </w:r>
      <w:proofErr w:type="spellEnd"/>
      <w:r w:rsidRPr="004B588E">
        <w:rPr>
          <w:rFonts w:ascii="Cascadia Code" w:hAnsi="Cascadia Code"/>
        </w:rPr>
        <w:t>)</w:t>
      </w:r>
    </w:p>
    <w:p w14:paraId="215DE3A7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{</w:t>
      </w:r>
    </w:p>
    <w:p w14:paraId="29F338C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UBRR0H=UBRRH_VALUE; // NASTAVENÍ RYCHLOSTI</w:t>
      </w:r>
    </w:p>
    <w:p w14:paraId="72D65CEB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UBRR0L=UBRRL_VALUE;</w:t>
      </w:r>
    </w:p>
    <w:p w14:paraId="24B7A4C6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UCSR0C |=0x</w:t>
      </w:r>
      <w:proofErr w:type="gramStart"/>
      <w:r w:rsidRPr="004B588E">
        <w:rPr>
          <w:rFonts w:ascii="Cascadia Code" w:hAnsi="Cascadia Code"/>
        </w:rPr>
        <w:t xml:space="preserve">06;   </w:t>
      </w:r>
      <w:proofErr w:type="gramEnd"/>
      <w:r w:rsidRPr="004B588E">
        <w:rPr>
          <w:rFonts w:ascii="Cascadia Code" w:hAnsi="Cascadia Code"/>
        </w:rPr>
        <w:t xml:space="preserve">   // NASTAVENÍ REGISTRŮ</w:t>
      </w:r>
    </w:p>
    <w:p w14:paraId="34390E15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UCSR0B |=0x18;</w:t>
      </w:r>
    </w:p>
    <w:p w14:paraId="0BDE006B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UCSR0B |=0x</w:t>
      </w:r>
      <w:proofErr w:type="gramStart"/>
      <w:r w:rsidRPr="004B588E">
        <w:rPr>
          <w:rFonts w:ascii="Cascadia Code" w:hAnsi="Cascadia Code"/>
        </w:rPr>
        <w:t xml:space="preserve">80;   </w:t>
      </w:r>
      <w:proofErr w:type="gramEnd"/>
      <w:r w:rsidRPr="004B588E">
        <w:rPr>
          <w:rFonts w:ascii="Cascadia Code" w:hAnsi="Cascadia Code"/>
        </w:rPr>
        <w:t xml:space="preserve">   // DEKLARACE PŘERUŠENÍ</w:t>
      </w:r>
    </w:p>
    <w:p w14:paraId="5EC2B29B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6E4AC4D0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}</w:t>
      </w:r>
    </w:p>
    <w:p w14:paraId="456D5DF7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0FBAB70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char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UART_rchar</w:t>
      </w:r>
      <w:proofErr w:type="spellEnd"/>
      <w:r w:rsidRPr="004B588E">
        <w:rPr>
          <w:rFonts w:ascii="Cascadia Code" w:hAnsi="Cascadia Code"/>
        </w:rPr>
        <w:t>(</w:t>
      </w:r>
      <w:proofErr w:type="spellStart"/>
      <w:proofErr w:type="gramStart"/>
      <w:r w:rsidRPr="004B588E">
        <w:rPr>
          <w:rFonts w:ascii="Cascadia Code" w:hAnsi="Cascadia Code"/>
        </w:rPr>
        <w:t>void</w:t>
      </w:r>
      <w:proofErr w:type="spellEnd"/>
      <w:r w:rsidRPr="004B588E">
        <w:rPr>
          <w:rFonts w:ascii="Cascadia Code" w:hAnsi="Cascadia Code"/>
        </w:rPr>
        <w:t xml:space="preserve">)   </w:t>
      </w:r>
      <w:proofErr w:type="gramEnd"/>
      <w:r w:rsidRPr="004B588E">
        <w:rPr>
          <w:rFonts w:ascii="Cascadia Code" w:hAnsi="Cascadia Code"/>
        </w:rPr>
        <w:t>// ČTE A VRACÍ BITE, DOKUD JE AKTIVNÍ</w:t>
      </w:r>
    </w:p>
    <w:p w14:paraId="090D6443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{</w:t>
      </w:r>
    </w:p>
    <w:p w14:paraId="61CC1F73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</w:t>
      </w:r>
      <w:proofErr w:type="spellStart"/>
      <w:r w:rsidRPr="004B588E">
        <w:rPr>
          <w:rFonts w:ascii="Cascadia Code" w:hAnsi="Cascadia Code"/>
        </w:rPr>
        <w:t>loop_until_bit_is_</w:t>
      </w:r>
      <w:proofErr w:type="gramStart"/>
      <w:r w:rsidRPr="004B588E">
        <w:rPr>
          <w:rFonts w:ascii="Cascadia Code" w:hAnsi="Cascadia Code"/>
        </w:rPr>
        <w:t>set</w:t>
      </w:r>
      <w:proofErr w:type="spellEnd"/>
      <w:r w:rsidRPr="004B588E">
        <w:rPr>
          <w:rFonts w:ascii="Cascadia Code" w:hAnsi="Cascadia Code"/>
        </w:rPr>
        <w:t>(</w:t>
      </w:r>
      <w:proofErr w:type="gramEnd"/>
      <w:r w:rsidRPr="004B588E">
        <w:rPr>
          <w:rFonts w:ascii="Cascadia Code" w:hAnsi="Cascadia Code"/>
        </w:rPr>
        <w:t>UCSR0A,RXC0);</w:t>
      </w:r>
    </w:p>
    <w:p w14:paraId="6EDF790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</w:t>
      </w:r>
      <w:proofErr w:type="gramStart"/>
      <w:r w:rsidRPr="004B588E">
        <w:rPr>
          <w:rFonts w:ascii="Cascadia Code" w:hAnsi="Cascadia Code"/>
        </w:rPr>
        <w:t>return(</w:t>
      </w:r>
      <w:proofErr w:type="gramEnd"/>
      <w:r w:rsidRPr="004B588E">
        <w:rPr>
          <w:rFonts w:ascii="Cascadia Code" w:hAnsi="Cascadia Code"/>
        </w:rPr>
        <w:t>UDR0);</w:t>
      </w:r>
    </w:p>
    <w:p w14:paraId="0E341F13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}</w:t>
      </w:r>
    </w:p>
    <w:p w14:paraId="0098E1A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0415EE5C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5865EA5B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58DC8D77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ISR (USART0_RX_</w:t>
      </w:r>
      <w:proofErr w:type="gramStart"/>
      <w:r w:rsidRPr="004B588E">
        <w:rPr>
          <w:rFonts w:ascii="Cascadia Code" w:hAnsi="Cascadia Code"/>
        </w:rPr>
        <w:t xml:space="preserve">vect)   </w:t>
      </w:r>
      <w:proofErr w:type="gramEnd"/>
      <w:r w:rsidRPr="004B588E">
        <w:rPr>
          <w:rFonts w:ascii="Cascadia Code" w:hAnsi="Cascadia Code"/>
        </w:rPr>
        <w:t xml:space="preserve">// pokud přijde </w:t>
      </w:r>
      <w:proofErr w:type="spellStart"/>
      <w:r w:rsidRPr="004B588E">
        <w:rPr>
          <w:rFonts w:ascii="Cascadia Code" w:hAnsi="Cascadia Code"/>
        </w:rPr>
        <w:t>dato</w:t>
      </w:r>
      <w:proofErr w:type="spellEnd"/>
      <w:r w:rsidRPr="004B588E">
        <w:rPr>
          <w:rFonts w:ascii="Cascadia Code" w:hAnsi="Cascadia Code"/>
        </w:rPr>
        <w:t>, vyvolá se přerušení</w:t>
      </w:r>
    </w:p>
    <w:p w14:paraId="202BF81B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{</w:t>
      </w:r>
    </w:p>
    <w:p w14:paraId="51D9F089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</w:t>
      </w: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CTRL = </w:t>
      </w:r>
      <w:proofErr w:type="spellStart"/>
      <w:r w:rsidRPr="004B588E">
        <w:rPr>
          <w:rFonts w:ascii="Cascadia Code" w:hAnsi="Cascadia Code"/>
        </w:rPr>
        <w:t>UART_</w:t>
      </w:r>
      <w:proofErr w:type="gramStart"/>
      <w:r w:rsidRPr="004B588E">
        <w:rPr>
          <w:rFonts w:ascii="Cascadia Code" w:hAnsi="Cascadia Code"/>
        </w:rPr>
        <w:t>rchar</w:t>
      </w:r>
      <w:proofErr w:type="spellEnd"/>
      <w:r w:rsidRPr="004B588E">
        <w:rPr>
          <w:rFonts w:ascii="Cascadia Code" w:hAnsi="Cascadia Code"/>
        </w:rPr>
        <w:t>(</w:t>
      </w:r>
      <w:proofErr w:type="gramEnd"/>
      <w:r w:rsidRPr="004B588E">
        <w:rPr>
          <w:rFonts w:ascii="Cascadia Code" w:hAnsi="Cascadia Code"/>
        </w:rPr>
        <w:t>)-48; // KONTROLA ZADANÉHO TEXTU</w:t>
      </w:r>
    </w:p>
    <w:p w14:paraId="30ED919C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24F7DF58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54400C5B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3826F3A6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</w:t>
      </w:r>
      <w:proofErr w:type="spellStart"/>
      <w:r w:rsidRPr="004B588E">
        <w:rPr>
          <w:rFonts w:ascii="Cascadia Code" w:hAnsi="Cascadia Code"/>
        </w:rPr>
        <w:t>for</w:t>
      </w:r>
      <w:proofErr w:type="spellEnd"/>
      <w:r w:rsidRPr="004B588E">
        <w:rPr>
          <w:rFonts w:ascii="Cascadia Code" w:hAnsi="Cascadia Code"/>
        </w:rPr>
        <w:t xml:space="preserve"> (</w:t>
      </w: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N=7; N&gt;0; N--) // POČÁTEČNÍ HODNOTA, PODMÍNKA VYKONÁNÍ CYKLU, ZMĚNA PROMĚNNÉ PO VYKONÁNÍ CYKLU</w:t>
      </w:r>
    </w:p>
    <w:p w14:paraId="495DF30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 dis [N]= dis [N-1</w:t>
      </w:r>
      <w:proofErr w:type="gramStart"/>
      <w:r w:rsidRPr="004B588E">
        <w:rPr>
          <w:rFonts w:ascii="Cascadia Code" w:hAnsi="Cascadia Code"/>
        </w:rPr>
        <w:t>];  /</w:t>
      </w:r>
      <w:proofErr w:type="gramEnd"/>
      <w:r w:rsidRPr="004B588E">
        <w:rPr>
          <w:rFonts w:ascii="Cascadia Code" w:hAnsi="Cascadia Code"/>
        </w:rPr>
        <w:t>/ definice: kam zapisuju = odkud zapisuju</w:t>
      </w:r>
    </w:p>
    <w:p w14:paraId="3442526D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6F61007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 dis [</w:t>
      </w:r>
      <w:proofErr w:type="gramStart"/>
      <w:r w:rsidRPr="004B588E">
        <w:rPr>
          <w:rFonts w:ascii="Cascadia Code" w:hAnsi="Cascadia Code"/>
        </w:rPr>
        <w:t>0]=</w:t>
      </w:r>
      <w:proofErr w:type="gramEnd"/>
      <w:r w:rsidRPr="004B588E">
        <w:rPr>
          <w:rFonts w:ascii="Cascadia Code" w:hAnsi="Cascadia Code"/>
        </w:rPr>
        <w:t xml:space="preserve"> CTRL; // přivítáme, prohlídneme si a usadíme hosta</w:t>
      </w:r>
    </w:p>
    <w:p w14:paraId="775C4333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>}</w:t>
      </w:r>
    </w:p>
    <w:p w14:paraId="298AF789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53470DEC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67EDF7B1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proofErr w:type="spellStart"/>
      <w:r w:rsidRPr="004B588E">
        <w:rPr>
          <w:rFonts w:ascii="Cascadia Code" w:hAnsi="Cascadia Code"/>
        </w:rPr>
        <w:t>int</w:t>
      </w:r>
      <w:proofErr w:type="spellEnd"/>
      <w:r w:rsidRPr="004B588E">
        <w:rPr>
          <w:rFonts w:ascii="Cascadia Code" w:hAnsi="Cascadia Code"/>
        </w:rPr>
        <w:t xml:space="preserve"> </w:t>
      </w:r>
      <w:proofErr w:type="spellStart"/>
      <w:r w:rsidRPr="004B588E">
        <w:rPr>
          <w:rFonts w:ascii="Cascadia Code" w:hAnsi="Cascadia Code"/>
        </w:rPr>
        <w:t>main</w:t>
      </w:r>
      <w:proofErr w:type="spellEnd"/>
      <w:r w:rsidRPr="004B588E">
        <w:rPr>
          <w:rFonts w:ascii="Cascadia Code" w:hAnsi="Cascadia Code"/>
        </w:rPr>
        <w:t>(</w:t>
      </w:r>
      <w:proofErr w:type="spellStart"/>
      <w:r w:rsidRPr="004B588E">
        <w:rPr>
          <w:rFonts w:ascii="Cascadia Code" w:hAnsi="Cascadia Code"/>
        </w:rPr>
        <w:t>void</w:t>
      </w:r>
      <w:proofErr w:type="spellEnd"/>
      <w:r w:rsidRPr="004B588E">
        <w:rPr>
          <w:rFonts w:ascii="Cascadia Code" w:hAnsi="Cascadia Code"/>
        </w:rPr>
        <w:t>)</w:t>
      </w:r>
    </w:p>
    <w:p w14:paraId="2F441CC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</w:t>
      </w:r>
      <w:proofErr w:type="gramStart"/>
      <w:r w:rsidRPr="004B588E">
        <w:rPr>
          <w:rFonts w:ascii="Cascadia Code" w:hAnsi="Cascadia Code"/>
        </w:rPr>
        <w:t xml:space="preserve">{ </w:t>
      </w:r>
      <w:proofErr w:type="spellStart"/>
      <w:r w:rsidRPr="004B588E">
        <w:rPr>
          <w:rFonts w:ascii="Cascadia Code" w:hAnsi="Cascadia Code"/>
        </w:rPr>
        <w:t>hw</w:t>
      </w:r>
      <w:proofErr w:type="gramEnd"/>
      <w:r w:rsidRPr="004B588E">
        <w:rPr>
          <w:rFonts w:ascii="Cascadia Code" w:hAnsi="Cascadia Code"/>
        </w:rPr>
        <w:t>_init</w:t>
      </w:r>
      <w:proofErr w:type="spellEnd"/>
      <w:r w:rsidRPr="004B588E">
        <w:rPr>
          <w:rFonts w:ascii="Cascadia Code" w:hAnsi="Cascadia Code"/>
        </w:rPr>
        <w:t xml:space="preserve"> ();  // VYVOLÁNÍ F-CE PRO PORTY</w:t>
      </w:r>
    </w:p>
    <w:p w14:paraId="631142E7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284089BC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</w:t>
      </w:r>
      <w:proofErr w:type="spellStart"/>
      <w:r w:rsidRPr="004B588E">
        <w:rPr>
          <w:rFonts w:ascii="Cascadia Code" w:hAnsi="Cascadia Code"/>
        </w:rPr>
        <w:t>UART_</w:t>
      </w:r>
      <w:proofErr w:type="gramStart"/>
      <w:r w:rsidRPr="004B588E">
        <w:rPr>
          <w:rFonts w:ascii="Cascadia Code" w:hAnsi="Cascadia Code"/>
        </w:rPr>
        <w:t>init</w:t>
      </w:r>
      <w:proofErr w:type="spellEnd"/>
      <w:r w:rsidRPr="004B588E">
        <w:rPr>
          <w:rFonts w:ascii="Cascadia Code" w:hAnsi="Cascadia Code"/>
        </w:rPr>
        <w:t>(</w:t>
      </w:r>
      <w:proofErr w:type="gramEnd"/>
      <w:r w:rsidRPr="004B588E">
        <w:rPr>
          <w:rFonts w:ascii="Cascadia Code" w:hAnsi="Cascadia Code"/>
        </w:rPr>
        <w:t>); // INICIALIZACE LINKY</w:t>
      </w:r>
    </w:p>
    <w:p w14:paraId="4EF0C7C3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062C7536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</w:t>
      </w:r>
      <w:proofErr w:type="spellStart"/>
      <w:r w:rsidRPr="004B588E">
        <w:rPr>
          <w:rFonts w:ascii="Cascadia Code" w:hAnsi="Cascadia Code"/>
        </w:rPr>
        <w:t>while</w:t>
      </w:r>
      <w:proofErr w:type="spellEnd"/>
      <w:r w:rsidRPr="004B588E">
        <w:rPr>
          <w:rFonts w:ascii="Cascadia Code" w:hAnsi="Cascadia Code"/>
        </w:rPr>
        <w:t xml:space="preserve"> (1)</w:t>
      </w:r>
    </w:p>
    <w:p w14:paraId="72994546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{</w:t>
      </w:r>
    </w:p>
    <w:p w14:paraId="7D037228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 }</w:t>
      </w:r>
    </w:p>
    <w:p w14:paraId="083F5FBF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0248D591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  <w:r w:rsidRPr="004B588E">
        <w:rPr>
          <w:rFonts w:ascii="Cascadia Code" w:hAnsi="Cascadia Code"/>
        </w:rPr>
        <w:t xml:space="preserve">   }</w:t>
      </w:r>
    </w:p>
    <w:p w14:paraId="3F35D17A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0EB1F8D6" w14:textId="77777777" w:rsidR="004B3CA9" w:rsidRPr="004B588E" w:rsidRDefault="004B3CA9" w:rsidP="004B3CA9">
      <w:pPr>
        <w:pStyle w:val="Zkladntextodsazen"/>
        <w:ind w:left="1003"/>
        <w:rPr>
          <w:rFonts w:ascii="Cascadia Code" w:hAnsi="Cascadia Code"/>
        </w:rPr>
      </w:pPr>
    </w:p>
    <w:p w14:paraId="006742DA" w14:textId="3AC158B8" w:rsidR="0046693F" w:rsidRPr="004B588E" w:rsidRDefault="0046693F" w:rsidP="004B3CA9">
      <w:pPr>
        <w:pStyle w:val="Zkladntextodsazen"/>
        <w:ind w:left="1003"/>
        <w:rPr>
          <w:rFonts w:ascii="Cascadia Code" w:hAnsi="Cascadia Code"/>
        </w:rPr>
      </w:pPr>
    </w:p>
    <w:sectPr w:rsidR="0046693F" w:rsidRPr="004B588E">
      <w:headerReference w:type="default" r:id="rId8"/>
      <w:footerReference w:type="default" r:id="rId9"/>
      <w:pgSz w:w="11906" w:h="16838"/>
      <w:pgMar w:top="1417" w:right="1417" w:bottom="1982" w:left="1417" w:header="708" w:footer="141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49DC" w14:textId="77777777" w:rsidR="00F00E31" w:rsidRDefault="00F00E31">
      <w:r>
        <w:separator/>
      </w:r>
    </w:p>
  </w:endnote>
  <w:endnote w:type="continuationSeparator" w:id="0">
    <w:p w14:paraId="4F000746" w14:textId="77777777" w:rsidR="00F00E31" w:rsidRDefault="00F00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Unifont">
    <w:charset w:val="EE"/>
    <w:family w:val="auto"/>
    <w:pitch w:val="variable"/>
  </w:font>
  <w:font w:name="FreeSans"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BE57" w14:textId="77777777" w:rsidR="0046693F" w:rsidRDefault="00000000">
    <w:pPr>
      <w:pStyle w:val="Zpat2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>NUMPAGES \* ARABIC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9C80E" w14:textId="77777777" w:rsidR="00F00E31" w:rsidRDefault="00F00E31">
      <w:r>
        <w:separator/>
      </w:r>
    </w:p>
  </w:footnote>
  <w:footnote w:type="continuationSeparator" w:id="0">
    <w:p w14:paraId="6C945C76" w14:textId="77777777" w:rsidR="00F00E31" w:rsidRDefault="00F00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800B" w14:textId="77777777" w:rsidR="0046693F" w:rsidRDefault="00000000">
    <w:pPr>
      <w:pStyle w:val="Zhlav"/>
    </w:pPr>
    <w:r>
      <w:rPr>
        <w:noProof/>
      </w:rPr>
      <w:drawing>
        <wp:inline distT="0" distB="0" distL="0" distR="0" wp14:anchorId="5D7B719C" wp14:editId="63C24D21">
          <wp:extent cx="5753735" cy="582930"/>
          <wp:effectExtent l="0" t="0" r="0" b="0"/>
          <wp:docPr id="2" name="Obráze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48" r="-5" b="-48"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3760"/>
    <w:multiLevelType w:val="multilevel"/>
    <w:tmpl w:val="48CABC9A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4849BB"/>
    <w:multiLevelType w:val="multilevel"/>
    <w:tmpl w:val="B61CE766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7F10E7E"/>
    <w:multiLevelType w:val="multilevel"/>
    <w:tmpl w:val="3D5A26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0212C7"/>
    <w:multiLevelType w:val="multilevel"/>
    <w:tmpl w:val="103E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67195315">
    <w:abstractNumId w:val="3"/>
  </w:num>
  <w:num w:numId="2" w16cid:durableId="976491161">
    <w:abstractNumId w:val="1"/>
  </w:num>
  <w:num w:numId="3" w16cid:durableId="1239095362">
    <w:abstractNumId w:val="0"/>
  </w:num>
  <w:num w:numId="4" w16cid:durableId="1694725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67"/>
    <w:rsid w:val="00295855"/>
    <w:rsid w:val="0046693F"/>
    <w:rsid w:val="004B3CA9"/>
    <w:rsid w:val="004B588E"/>
    <w:rsid w:val="00580467"/>
    <w:rsid w:val="00905C6D"/>
    <w:rsid w:val="00E167FF"/>
    <w:rsid w:val="00F00E31"/>
    <w:rsid w:val="00FE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6F87"/>
  <w15:docId w15:val="{66751F5E-78F8-44FA-80AA-084AB36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Absatz-Standardschriftart">
    <w:name w:val="Absatz-Standardschriftart"/>
    <w:qFormat/>
  </w:style>
  <w:style w:type="character" w:customStyle="1" w:styleId="Odrky">
    <w:name w:val="Odrážky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styleId="Textbubliny">
    <w:name w:val="Balloon Text"/>
    <w:basedOn w:val="Normln"/>
    <w:qFormat/>
    <w:rPr>
      <w:rFonts w:ascii="Tahoma" w:hAnsi="Tahoma" w:cs="Tahoma"/>
      <w:sz w:val="16"/>
      <w:szCs w:val="16"/>
    </w:rPr>
  </w:style>
  <w:style w:type="paragraph" w:customStyle="1" w:styleId="Zhlavazpat">
    <w:name w:val="Záhlaví a zápatí"/>
    <w:basedOn w:val="Normln"/>
    <w:qFormat/>
    <w:pPr>
      <w:suppressLineNumbers/>
      <w:tabs>
        <w:tab w:val="center" w:pos="4819"/>
        <w:tab w:val="right" w:pos="9638"/>
      </w:tabs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qFormat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razitko">
    <w:name w:val="razitko"/>
    <w:basedOn w:val="Obsahtabulky"/>
    <w:qFormat/>
    <w:pPr>
      <w:jc w:val="center"/>
    </w:pPr>
  </w:style>
  <w:style w:type="paragraph" w:customStyle="1" w:styleId="definice">
    <w:name w:val="definice"/>
    <w:basedOn w:val="Normln"/>
    <w:qFormat/>
    <w:rPr>
      <w:b/>
    </w:rPr>
  </w:style>
  <w:style w:type="paragraph" w:customStyle="1" w:styleId="vysvetlen">
    <w:name w:val="vysvetlení"/>
    <w:basedOn w:val="definice"/>
    <w:qFormat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qFormat/>
    <w:pPr>
      <w:pBdr>
        <w:top w:val="single" w:sz="2" w:space="1" w:color="000000"/>
      </w:pBdr>
      <w:jc w:val="center"/>
    </w:pPr>
    <w:rPr>
      <w:sz w:val="22"/>
    </w:r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AppData\Local\Temp\Temp305b82b0-baa7-4d79-a9c0-7f3d3837c9ec_&#353;ablona%20technick&#233;%20zpr&#225;vy.zip\sablona-referat-di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D0A16-7711-41CC-A28C-4B0CB25C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sablona-referat-dil.dotx</Template>
  <TotalTime>4</TotalTime>
  <Pages>1</Pages>
  <Words>362</Words>
  <Characters>2142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dc:description/>
  <cp:lastModifiedBy>Ledvinková Viktorie</cp:lastModifiedBy>
  <cp:revision>6</cp:revision>
  <cp:lastPrinted>2023-10-18T19:57:00Z</cp:lastPrinted>
  <dcterms:created xsi:type="dcterms:W3CDTF">2023-10-18T13:52:00Z</dcterms:created>
  <dcterms:modified xsi:type="dcterms:W3CDTF">2023-10-18T19:59:00Z</dcterms:modified>
  <dc:language>cs-CZ</dc:language>
</cp:coreProperties>
</file>