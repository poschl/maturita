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11479"/>
        <w:tblW w:w="90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15"/>
        <w:gridCol w:w="1418"/>
        <w:gridCol w:w="2086"/>
        <w:gridCol w:w="1656"/>
        <w:gridCol w:w="2497"/>
      </w:tblGrid>
      <w:tr w:rsidR="00580467" w14:paraId="46819540" w14:textId="77777777" w:rsidTr="0037232E">
        <w:trPr>
          <w:trHeight w:val="649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2A4A15A" w14:textId="77777777" w:rsidR="00580467" w:rsidRDefault="00580467" w:rsidP="00580467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178621" w14:textId="3E0D7E52" w:rsidR="0037232E" w:rsidRDefault="0037232E" w:rsidP="0037232E">
            <w:pPr>
              <w:pStyle w:val="Obsahtabulky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F) sériová komunikace</w:t>
            </w:r>
          </w:p>
        </w:tc>
      </w:tr>
      <w:tr w:rsidR="00580467" w14:paraId="4B465FDD" w14:textId="77777777" w:rsidTr="00580467">
        <w:tc>
          <w:tcPr>
            <w:tcW w:w="283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4479C5A" w14:textId="77777777" w:rsidR="00580467" w:rsidRDefault="00580467" w:rsidP="00580467">
            <w:pPr>
              <w:pStyle w:val="Obsahtabulky"/>
            </w:pPr>
            <w:r>
              <w:t>Ledvinková Karolína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</w:tcBorders>
          </w:tcPr>
          <w:p w14:paraId="7A461C4E" w14:textId="77777777" w:rsidR="00580467" w:rsidRDefault="00580467" w:rsidP="00580467">
            <w:pPr>
              <w:pStyle w:val="Obsahtabulky"/>
              <w:snapToGrid w:val="0"/>
              <w:jc w:val="center"/>
            </w:pPr>
          </w:p>
        </w:tc>
        <w:tc>
          <w:tcPr>
            <w:tcW w:w="1656" w:type="dxa"/>
            <w:tcBorders>
              <w:left w:val="single" w:sz="2" w:space="0" w:color="000000"/>
              <w:bottom w:val="single" w:sz="2" w:space="0" w:color="000000"/>
            </w:tcBorders>
          </w:tcPr>
          <w:p w14:paraId="6EB8E707" w14:textId="736366E3" w:rsidR="00580467" w:rsidRDefault="00580467" w:rsidP="00580467">
            <w:pPr>
              <w:pStyle w:val="Obsahtabulky"/>
              <w:jc w:val="center"/>
            </w:pP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345465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>NUMPAGES \* ARABIC</w:instrText>
            </w:r>
            <w:r>
              <w:fldChar w:fldCharType="separate"/>
            </w:r>
            <w:r w:rsidR="00345465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3D9C6" w14:textId="77777777" w:rsidR="00580467" w:rsidRDefault="00580467" w:rsidP="00580467">
            <w:pPr>
              <w:pStyle w:val="Obsahtabulky"/>
            </w:pPr>
            <w:r>
              <w:t>Známka:</w:t>
            </w:r>
          </w:p>
        </w:tc>
      </w:tr>
      <w:tr w:rsidR="00580467" w14:paraId="2A366F06" w14:textId="77777777" w:rsidTr="00580467">
        <w:tc>
          <w:tcPr>
            <w:tcW w:w="283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5D88071" w14:textId="49AFDE51" w:rsidR="00580467" w:rsidRDefault="00772CAC" w:rsidP="00580467">
            <w:pPr>
              <w:pStyle w:val="Obsahtabulky"/>
            </w:pPr>
            <w:r>
              <w:t>14.9.2023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</w:tcBorders>
          </w:tcPr>
          <w:p w14:paraId="3DC4631D" w14:textId="77777777" w:rsidR="00580467" w:rsidRDefault="00580467" w:rsidP="00580467">
            <w:pPr>
              <w:pStyle w:val="Obsahtabulky"/>
            </w:pPr>
            <w:r>
              <w:t>Datum odevzdání:</w:t>
            </w:r>
          </w:p>
        </w:tc>
        <w:tc>
          <w:tcPr>
            <w:tcW w:w="1656" w:type="dxa"/>
            <w:tcBorders>
              <w:left w:val="single" w:sz="2" w:space="0" w:color="000000"/>
              <w:bottom w:val="single" w:sz="2" w:space="0" w:color="000000"/>
            </w:tcBorders>
          </w:tcPr>
          <w:p w14:paraId="321B373D" w14:textId="381C9660" w:rsidR="00580467" w:rsidRDefault="00772CAC" w:rsidP="00580467">
            <w:pPr>
              <w:pStyle w:val="Obsahtabulky"/>
              <w:jc w:val="center"/>
            </w:pPr>
            <w:r>
              <w:t>19.10.2023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2E19F" w14:textId="77777777" w:rsidR="00580467" w:rsidRDefault="00580467" w:rsidP="00580467">
            <w:pPr>
              <w:pStyle w:val="Obsahtabulky"/>
            </w:pPr>
            <w:r>
              <w:t>Odevzdáno:</w:t>
            </w:r>
          </w:p>
        </w:tc>
      </w:tr>
    </w:tbl>
    <w:p w14:paraId="066EC49E" w14:textId="77777777" w:rsidR="0046693F" w:rsidRDefault="00000000">
      <w:pPr>
        <w:pStyle w:val="Titul"/>
        <w:rPr>
          <w:sz w:val="32"/>
          <w:szCs w:val="32"/>
        </w:rPr>
      </w:pPr>
      <w:r>
        <w:t>Dílenská praxe</w:t>
      </w:r>
    </w:p>
    <w:p w14:paraId="40F3675E" w14:textId="77777777" w:rsidR="0046693F" w:rsidRDefault="0046693F">
      <w:pPr>
        <w:sectPr w:rsidR="0046693F">
          <w:headerReference w:type="first" r:id="rId7"/>
          <w:pgSz w:w="11906" w:h="16838"/>
          <w:pgMar w:top="1722" w:right="1417" w:bottom="1417" w:left="1417" w:header="1417" w:footer="720" w:gutter="0"/>
          <w:cols w:space="708"/>
          <w:formProt w:val="0"/>
          <w:titlePg/>
          <w:docGrid w:linePitch="360"/>
        </w:sectPr>
      </w:pPr>
    </w:p>
    <w:p w14:paraId="54D155BE" w14:textId="77777777" w:rsidR="0046693F" w:rsidRDefault="0046693F"/>
    <w:p w14:paraId="4A40B16D" w14:textId="77777777" w:rsidR="0046693F" w:rsidRDefault="00000000">
      <w:pPr>
        <w:pStyle w:val="definice"/>
      </w:pPr>
      <w:r>
        <w:t>Zadání:</w:t>
      </w:r>
    </w:p>
    <w:p w14:paraId="4DEDD432" w14:textId="77777777" w:rsidR="00016256" w:rsidRDefault="00016256" w:rsidP="00016256">
      <w:pPr>
        <w:pStyle w:val="Zkladntextodsazen"/>
      </w:pPr>
      <w:r>
        <w:t>Zpracujte program v programovacím jazyce C a C# ovládající sériovou komunikaci mezi</w:t>
      </w:r>
    </w:p>
    <w:p w14:paraId="37F2696B" w14:textId="77777777" w:rsidR="00016256" w:rsidRDefault="00016256" w:rsidP="00016256">
      <w:pPr>
        <w:pStyle w:val="Zkladntextodsazen"/>
      </w:pPr>
      <w:r>
        <w:t>jedním přípravkem MB-ATmega128 a PC tak, aby obsahoval nejméně tyto funkce:</w:t>
      </w:r>
    </w:p>
    <w:p w14:paraId="11B2605E" w14:textId="0327BB03" w:rsidR="00016256" w:rsidRDefault="00016256" w:rsidP="00016256">
      <w:pPr>
        <w:pStyle w:val="Zkladntextodsazen"/>
        <w:numPr>
          <w:ilvl w:val="0"/>
          <w:numId w:val="5"/>
        </w:numPr>
      </w:pPr>
      <w:r>
        <w:t xml:space="preserve">stisknuté tlačítko klávesnice počítače se sériovou linkou přenese do přípravku </w:t>
      </w:r>
    </w:p>
    <w:p w14:paraId="238F79C1" w14:textId="7A2F3374" w:rsidR="00016256" w:rsidRDefault="00016256" w:rsidP="00016256">
      <w:pPr>
        <w:pStyle w:val="Zkladntextodsazen"/>
        <w:ind w:left="643"/>
      </w:pPr>
      <w:r>
        <w:t xml:space="preserve">MB-ATmega128, kde se bude postupně zobrazovat na modulu </w:t>
      </w:r>
      <w:proofErr w:type="spellStart"/>
      <w:r>
        <w:t>multiplexovaných</w:t>
      </w:r>
      <w:proofErr w:type="spellEnd"/>
      <w:r>
        <w:t xml:space="preserve"> 8 LED displejů.</w:t>
      </w:r>
    </w:p>
    <w:p w14:paraId="523EABD1" w14:textId="77777777" w:rsidR="00016256" w:rsidRDefault="00016256" w:rsidP="00016256">
      <w:pPr>
        <w:pStyle w:val="Zkladntextodsazen"/>
      </w:pPr>
      <w:r>
        <w:t>2) zvolte vhodný komunikační protokol</w:t>
      </w:r>
    </w:p>
    <w:p w14:paraId="6304F0F0" w14:textId="77777777" w:rsidR="00016256" w:rsidRDefault="00016256" w:rsidP="00016256">
      <w:pPr>
        <w:pStyle w:val="Zkladntextodsazen"/>
      </w:pPr>
      <w:r>
        <w:t xml:space="preserve">3) komunikační program v přípravku MB-ATmega128 s modulem </w:t>
      </w:r>
      <w:proofErr w:type="spellStart"/>
      <w:r>
        <w:t>multiplexovaných</w:t>
      </w:r>
      <w:proofErr w:type="spellEnd"/>
      <w:r>
        <w:t xml:space="preserve"> </w:t>
      </w:r>
    </w:p>
    <w:p w14:paraId="7597EC89" w14:textId="651D1BA1" w:rsidR="00016256" w:rsidRDefault="00016256" w:rsidP="00016256">
      <w:pPr>
        <w:pStyle w:val="Zkladntextodsazen"/>
      </w:pPr>
      <w:r>
        <w:t xml:space="preserve">    8 LED displejů měl mít (volitelně) funkci „</w:t>
      </w:r>
      <w:proofErr w:type="spellStart"/>
      <w:r>
        <w:t>autonegotiation</w:t>
      </w:r>
      <w:proofErr w:type="spellEnd"/>
      <w:r>
        <w:t>“</w:t>
      </w:r>
    </w:p>
    <w:p w14:paraId="605A3968" w14:textId="77777777" w:rsidR="00016256" w:rsidRDefault="00016256" w:rsidP="00016256">
      <w:pPr>
        <w:pStyle w:val="Zkladntextodsazen"/>
      </w:pPr>
      <w:r>
        <w:t>4) využití všech vhodných HW možností přípravku MB-ATmega128.</w:t>
      </w:r>
    </w:p>
    <w:p w14:paraId="7DCEA642" w14:textId="77777777" w:rsidR="00016256" w:rsidRDefault="00016256" w:rsidP="00016256">
      <w:pPr>
        <w:pStyle w:val="Zkladntextodsazen"/>
      </w:pPr>
      <w:r>
        <w:t>5) sledování chybových stav</w:t>
      </w:r>
    </w:p>
    <w:p w14:paraId="080E176D" w14:textId="77777777" w:rsidR="00016256" w:rsidRDefault="00016256" w:rsidP="00016256">
      <w:pPr>
        <w:pStyle w:val="Zkladntextodsazen"/>
      </w:pPr>
    </w:p>
    <w:p w14:paraId="68DBDE57" w14:textId="764AEE17" w:rsidR="0046693F" w:rsidRDefault="00016256">
      <w:pPr>
        <w:pStyle w:val="definice"/>
      </w:pPr>
      <w:r>
        <w:t>Schéma zapojení (situační schéma):</w:t>
      </w:r>
    </w:p>
    <w:p w14:paraId="2180F18C" w14:textId="77777777" w:rsidR="00772CAC" w:rsidRDefault="00772CAC">
      <w:pPr>
        <w:pStyle w:val="definice"/>
      </w:pPr>
    </w:p>
    <w:p w14:paraId="7D58330E" w14:textId="0F842E6B" w:rsidR="00772CAC" w:rsidRDefault="00772CAC">
      <w:pPr>
        <w:pStyle w:val="definice"/>
        <w:sectPr w:rsidR="00772CAC">
          <w:headerReference w:type="default" r:id="rId8"/>
          <w:footerReference w:type="default" r:id="rId9"/>
          <w:pgSz w:w="11906" w:h="16838"/>
          <w:pgMar w:top="1417" w:right="1417" w:bottom="1982" w:left="1417" w:header="708" w:footer="1417" w:gutter="0"/>
          <w:cols w:space="708"/>
          <w:formProt w:val="0"/>
          <w:docGrid w:linePitch="360"/>
        </w:sectPr>
      </w:pPr>
      <w:r>
        <w:rPr>
          <w:noProof/>
        </w:rPr>
        <w:drawing>
          <wp:inline distT="0" distB="0" distL="0" distR="0" wp14:anchorId="5CF57724" wp14:editId="26BD0C51">
            <wp:extent cx="2390775" cy="2771775"/>
            <wp:effectExtent l="0" t="0" r="9525" b="9525"/>
            <wp:docPr id="450920938" name="Obrázek 2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20938" name="Obrázek 2" descr="Obsah obrázku text, snímek obrazovky, Písmo, design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3C66" w14:textId="541005E6" w:rsidR="00772CAC" w:rsidRDefault="00772CAC">
      <w:pPr>
        <w:pStyle w:val="definice"/>
      </w:pPr>
      <w:r>
        <w:lastRenderedPageBreak/>
        <w:t>Vývojový diagram:</w:t>
      </w:r>
    </w:p>
    <w:p w14:paraId="7FF77BC3" w14:textId="05BF283E" w:rsidR="006404BF" w:rsidRDefault="006404BF">
      <w:pPr>
        <w:pStyle w:val="definice"/>
      </w:pPr>
      <w:r w:rsidRPr="006404BF">
        <w:rPr>
          <w:b w:val="0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115D97" wp14:editId="733EE9B6">
                <wp:simplePos x="0" y="0"/>
                <wp:positionH relativeFrom="column">
                  <wp:posOffset>3341250</wp:posOffset>
                </wp:positionH>
                <wp:positionV relativeFrom="paragraph">
                  <wp:posOffset>130618</wp:posOffset>
                </wp:positionV>
                <wp:extent cx="2360930" cy="140462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3C217" w14:textId="14C93A83" w:rsidR="006404BF" w:rsidRDefault="006404BF">
                            <w:r>
                              <w:t>Zobrazení znaku na displeji: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115D97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63.1pt;margin-top:10.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gRYdEN8AAAAKAQAADwAAAAAAAAAA&#10;AAAAAABVBAAAZHJzL2Rvd25yZXYueG1sUEsFBgAAAAAEAAQA8wAAAGEFAAAAAA==&#10;" filled="f" stroked="f">
                <v:textbox style="mso-fit-shape-to-text:t">
                  <w:txbxContent>
                    <w:p w14:paraId="1673C217" w14:textId="14C93A83" w:rsidR="006404BF" w:rsidRDefault="006404BF">
                      <w:r>
                        <w:t>Zobrazení znaku na displeji: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45426C" w14:textId="06D661E6" w:rsidR="006404BF" w:rsidRPr="006404BF" w:rsidRDefault="006404BF" w:rsidP="006404BF">
      <w:pPr>
        <w:pStyle w:val="definice"/>
        <w:ind w:left="360"/>
        <w:rPr>
          <w:b w:val="0"/>
          <w:bCs/>
        </w:rPr>
        <w:sectPr w:rsidR="006404BF" w:rsidRPr="006404BF">
          <w:pgSz w:w="11906" w:h="16838"/>
          <w:pgMar w:top="1417" w:right="1417" w:bottom="1982" w:left="1417" w:header="708" w:footer="1417" w:gutter="0"/>
          <w:cols w:space="708"/>
          <w:formProt w:val="0"/>
          <w:docGrid w:linePitch="360"/>
        </w:sectPr>
      </w:pPr>
      <w:r>
        <w:rPr>
          <w:b w:val="0"/>
          <w:bCs/>
          <w:noProof/>
        </w:rPr>
        <w:drawing>
          <wp:anchor distT="0" distB="0" distL="114300" distR="114300" simplePos="0" relativeHeight="251659264" behindDoc="0" locked="0" layoutInCell="1" allowOverlap="1" wp14:anchorId="6F3731A2" wp14:editId="5E6566D6">
            <wp:simplePos x="0" y="0"/>
            <wp:positionH relativeFrom="column">
              <wp:posOffset>3464560</wp:posOffset>
            </wp:positionH>
            <wp:positionV relativeFrom="paragraph">
              <wp:posOffset>353024</wp:posOffset>
            </wp:positionV>
            <wp:extent cx="2469371" cy="5613364"/>
            <wp:effectExtent l="0" t="0" r="7620" b="6985"/>
            <wp:wrapNone/>
            <wp:docPr id="1061472026" name="Obrázek 1" descr="Obsah obrázku text, diagram, skica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72026" name="Obrázek 1" descr="Obsah obrázku text, diagram, skica, Technický výkres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371" cy="5613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6A45446" wp14:editId="1230A9B5">
            <wp:simplePos x="0" y="0"/>
            <wp:positionH relativeFrom="column">
              <wp:posOffset>57474</wp:posOffset>
            </wp:positionH>
            <wp:positionV relativeFrom="paragraph">
              <wp:posOffset>350748</wp:posOffset>
            </wp:positionV>
            <wp:extent cx="3071302" cy="7684831"/>
            <wp:effectExtent l="0" t="0" r="0" b="0"/>
            <wp:wrapNone/>
            <wp:docPr id="1335139944" name="Obrázek 1" descr="Obsah obrázku text, snímek obrazovky, Písmo, grafický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39944" name="Obrázek 1" descr="Obsah obrázku text, snímek obrazovky, Písmo, grafický design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302" cy="7684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bCs/>
        </w:rPr>
        <w:t>P</w:t>
      </w:r>
      <w:r w:rsidRPr="006404BF">
        <w:rPr>
          <w:b w:val="0"/>
          <w:bCs/>
        </w:rPr>
        <w:t>rogram pro odesílání dat</w:t>
      </w:r>
      <w:r>
        <w:rPr>
          <w:b w:val="0"/>
          <w:bCs/>
        </w:rPr>
        <w:t>:</w:t>
      </w:r>
    </w:p>
    <w:p w14:paraId="278CCF82" w14:textId="77777777" w:rsidR="00772CAC" w:rsidRDefault="00772CAC" w:rsidP="00772CAC">
      <w:pPr>
        <w:pStyle w:val="definice"/>
      </w:pPr>
      <w:r>
        <w:lastRenderedPageBreak/>
        <w:t>Postup (principy řešení):</w:t>
      </w:r>
    </w:p>
    <w:p w14:paraId="21BA2DC3" w14:textId="375BDFB4" w:rsidR="00216732" w:rsidRPr="00216732" w:rsidRDefault="00FD3083" w:rsidP="00FD3083">
      <w:pPr>
        <w:pStyle w:val="definice"/>
        <w:rPr>
          <w:b w:val="0"/>
          <w:bCs/>
        </w:rPr>
      </w:pPr>
      <w:r>
        <w:rPr>
          <w:b w:val="0"/>
          <w:bCs/>
        </w:rPr>
        <w:t>N</w:t>
      </w:r>
      <w:r w:rsidR="006404BF" w:rsidRPr="00216732">
        <w:rPr>
          <w:b w:val="0"/>
          <w:bCs/>
        </w:rPr>
        <w:t>astav</w:t>
      </w:r>
      <w:r>
        <w:rPr>
          <w:b w:val="0"/>
          <w:bCs/>
        </w:rPr>
        <w:t xml:space="preserve">ím </w:t>
      </w:r>
      <w:r w:rsidR="006404BF" w:rsidRPr="00216732">
        <w:rPr>
          <w:b w:val="0"/>
          <w:bCs/>
        </w:rPr>
        <w:t>komunikac</w:t>
      </w:r>
      <w:r>
        <w:rPr>
          <w:b w:val="0"/>
          <w:bCs/>
        </w:rPr>
        <w:t>i</w:t>
      </w:r>
      <w:r w:rsidR="006404BF" w:rsidRPr="00216732">
        <w:rPr>
          <w:b w:val="0"/>
          <w:bCs/>
        </w:rPr>
        <w:t xml:space="preserve"> PC s ATmega128</w:t>
      </w:r>
      <w:r>
        <w:rPr>
          <w:b w:val="0"/>
          <w:bCs/>
        </w:rPr>
        <w:t xml:space="preserve">. Nejdříve </w:t>
      </w:r>
      <w:r w:rsidR="00216732" w:rsidRPr="00216732">
        <w:rPr>
          <w:b w:val="0"/>
          <w:bCs/>
        </w:rPr>
        <w:t>vytvoř</w:t>
      </w:r>
      <w:r>
        <w:rPr>
          <w:b w:val="0"/>
          <w:bCs/>
        </w:rPr>
        <w:t>ím</w:t>
      </w:r>
      <w:r w:rsidR="00216732" w:rsidRPr="00216732">
        <w:rPr>
          <w:b w:val="0"/>
          <w:bCs/>
        </w:rPr>
        <w:t xml:space="preserve"> 2 program</w:t>
      </w:r>
      <w:r>
        <w:rPr>
          <w:b w:val="0"/>
          <w:bCs/>
        </w:rPr>
        <w:t>y,</w:t>
      </w:r>
      <w:r w:rsidR="00216732" w:rsidRPr="00216732">
        <w:rPr>
          <w:b w:val="0"/>
          <w:bCs/>
        </w:rPr>
        <w:t xml:space="preserve"> 1. na odesílání</w:t>
      </w:r>
      <w:r>
        <w:rPr>
          <w:b w:val="0"/>
          <w:bCs/>
        </w:rPr>
        <w:t xml:space="preserve"> a</w:t>
      </w:r>
      <w:r w:rsidR="00216732" w:rsidRPr="00216732">
        <w:rPr>
          <w:b w:val="0"/>
          <w:bCs/>
        </w:rPr>
        <w:t xml:space="preserve"> 2. na přijímání dat</w:t>
      </w:r>
      <w:r>
        <w:rPr>
          <w:b w:val="0"/>
          <w:bCs/>
        </w:rPr>
        <w:t>. Po z</w:t>
      </w:r>
      <w:r w:rsidR="00216732" w:rsidRPr="00216732">
        <w:rPr>
          <w:b w:val="0"/>
          <w:bCs/>
        </w:rPr>
        <w:t>adan</w:t>
      </w:r>
      <w:r>
        <w:rPr>
          <w:b w:val="0"/>
          <w:bCs/>
        </w:rPr>
        <w:t>í</w:t>
      </w:r>
      <w:r w:rsidR="00216732" w:rsidRPr="00216732">
        <w:rPr>
          <w:b w:val="0"/>
          <w:bCs/>
        </w:rPr>
        <w:t xml:space="preserve"> dat</w:t>
      </w:r>
      <w:r>
        <w:rPr>
          <w:b w:val="0"/>
          <w:bCs/>
        </w:rPr>
        <w:t xml:space="preserve"> je</w:t>
      </w:r>
      <w:r w:rsidR="00216732" w:rsidRPr="00216732">
        <w:rPr>
          <w:b w:val="0"/>
          <w:bCs/>
        </w:rPr>
        <w:t xml:space="preserve"> musím zkontrolovat, zda nejsou chybně zadaná (s</w:t>
      </w:r>
      <w:r>
        <w:rPr>
          <w:b w:val="0"/>
          <w:bCs/>
        </w:rPr>
        <w:t> </w:t>
      </w:r>
      <w:r w:rsidR="00216732" w:rsidRPr="00216732">
        <w:rPr>
          <w:b w:val="0"/>
          <w:bCs/>
        </w:rPr>
        <w:t>diakritikou)</w:t>
      </w:r>
      <w:r>
        <w:rPr>
          <w:b w:val="0"/>
          <w:bCs/>
        </w:rPr>
        <w:t>. P</w:t>
      </w:r>
      <w:r w:rsidR="00216732" w:rsidRPr="00216732">
        <w:rPr>
          <w:b w:val="0"/>
          <w:bCs/>
        </w:rPr>
        <w:t>arametry sériové linky musí být stejné na obou koncích</w:t>
      </w:r>
      <w:r>
        <w:rPr>
          <w:b w:val="0"/>
          <w:bCs/>
        </w:rPr>
        <w:t xml:space="preserve">. Funkci pro ovládání displeje použiji z minulých cvičení ze 3. ročníku. </w:t>
      </w:r>
    </w:p>
    <w:p w14:paraId="0C8D93A7" w14:textId="4E39A406" w:rsidR="00FD3083" w:rsidRDefault="00FD3083" w:rsidP="00FD3083">
      <w:pPr>
        <w:pStyle w:val="definice"/>
      </w:pPr>
    </w:p>
    <w:p w14:paraId="4E49BC58" w14:textId="77777777" w:rsidR="00FD3083" w:rsidRDefault="00FD3083" w:rsidP="00FD3083">
      <w:pPr>
        <w:pStyle w:val="definice"/>
      </w:pPr>
    </w:p>
    <w:p w14:paraId="1060ADE5" w14:textId="77777777" w:rsidR="0046693F" w:rsidRDefault="00000000">
      <w:pPr>
        <w:pStyle w:val="definice"/>
      </w:pPr>
      <w:r>
        <w:t>Komentář k programu:</w:t>
      </w:r>
    </w:p>
    <w:p w14:paraId="5A201C6F" w14:textId="77777777" w:rsidR="00615686" w:rsidRDefault="00615686">
      <w:pPr>
        <w:pStyle w:val="definice"/>
      </w:pPr>
    </w:p>
    <w:p w14:paraId="155BBB4B" w14:textId="77777777" w:rsidR="00FD3083" w:rsidRDefault="00FD3083" w:rsidP="00FD3083">
      <w:pPr>
        <w:pStyle w:val="Zkladntextodsazen"/>
      </w:pPr>
      <w:r>
        <w:t>ISR (USART0_RX_</w:t>
      </w:r>
      <w:proofErr w:type="gramStart"/>
      <w:r>
        <w:t xml:space="preserve">vect)   </w:t>
      </w:r>
      <w:proofErr w:type="gramEnd"/>
      <w:r>
        <w:t xml:space="preserve">// pokud přijde </w:t>
      </w:r>
      <w:proofErr w:type="spellStart"/>
      <w:r>
        <w:t>dato</w:t>
      </w:r>
      <w:proofErr w:type="spellEnd"/>
      <w:r>
        <w:t>, vyvolá se přerušení</w:t>
      </w:r>
    </w:p>
    <w:p w14:paraId="7B2CED48" w14:textId="77777777" w:rsidR="00FD3083" w:rsidRDefault="00FD3083" w:rsidP="00FD3083">
      <w:pPr>
        <w:pStyle w:val="Zkladntextodsazen"/>
      </w:pPr>
      <w:r>
        <w:t>{</w:t>
      </w:r>
    </w:p>
    <w:p w14:paraId="2D0BA86A" w14:textId="08221724" w:rsidR="00FD3083" w:rsidRPr="00FD3083" w:rsidRDefault="00FD3083" w:rsidP="00FD3083">
      <w:pPr>
        <w:pStyle w:val="Zkladntextodsazen"/>
      </w:pPr>
      <w:r>
        <w:t xml:space="preserve">  </w:t>
      </w:r>
      <w:r w:rsidR="00615686">
        <w:t xml:space="preserve">    </w:t>
      </w:r>
      <w:proofErr w:type="spellStart"/>
      <w:r>
        <w:t>int</w:t>
      </w:r>
      <w:proofErr w:type="spellEnd"/>
      <w:r>
        <w:t xml:space="preserve"> CTRL = </w:t>
      </w:r>
      <w:proofErr w:type="spellStart"/>
      <w:r>
        <w:t>UART_</w:t>
      </w:r>
      <w:proofErr w:type="gramStart"/>
      <w:r>
        <w:t>rchar</w:t>
      </w:r>
      <w:proofErr w:type="spellEnd"/>
      <w:r>
        <w:t>(</w:t>
      </w:r>
      <w:proofErr w:type="gramEnd"/>
      <w:r>
        <w:t xml:space="preserve">)-48; // </w:t>
      </w:r>
      <w:r w:rsidRPr="00FD3083">
        <w:t>kontrola zadaného textu</w:t>
      </w:r>
      <w:r w:rsidR="00615686">
        <w:t xml:space="preserve"> a korekce</w:t>
      </w:r>
    </w:p>
    <w:p w14:paraId="3348B6C9" w14:textId="77777777" w:rsidR="00FD3083" w:rsidRDefault="00FD3083" w:rsidP="00FD3083">
      <w:pPr>
        <w:pStyle w:val="Zkladntextodsazen"/>
      </w:pPr>
    </w:p>
    <w:p w14:paraId="555620C8" w14:textId="6A59D5EE" w:rsidR="00FD3083" w:rsidRDefault="00FD3083" w:rsidP="00FD3083">
      <w:pPr>
        <w:pStyle w:val="Zkladntextodsazen"/>
      </w:pPr>
      <w:r>
        <w:t xml:space="preserve">   // počáteční hodnota, podmínka vykonání cyklu, změna proměnné po vykonání cyklu</w:t>
      </w:r>
    </w:p>
    <w:p w14:paraId="029DD856" w14:textId="34EDBCE6" w:rsidR="00FD3083" w:rsidRDefault="00FD3083" w:rsidP="00FD3083">
      <w:pPr>
        <w:pStyle w:val="Zkladntextodsazen"/>
      </w:pPr>
      <w:r>
        <w:t xml:space="preserve">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N=7; N&gt;0; N--)</w:t>
      </w:r>
    </w:p>
    <w:p w14:paraId="5C64E4A3" w14:textId="1F748CE9" w:rsidR="00FD3083" w:rsidRDefault="00FD3083" w:rsidP="00FD3083">
      <w:pPr>
        <w:pStyle w:val="Zkladntextodsazen"/>
      </w:pPr>
      <w:r>
        <w:t xml:space="preserve">      dis [N]= dis [N-1</w:t>
      </w:r>
      <w:proofErr w:type="gramStart"/>
      <w:r>
        <w:t>];  /</w:t>
      </w:r>
      <w:proofErr w:type="gramEnd"/>
      <w:r>
        <w:t>/ definice: kam zapisuju = odkud zapisuju</w:t>
      </w:r>
    </w:p>
    <w:p w14:paraId="251BC956" w14:textId="148F8E28" w:rsidR="00FD3083" w:rsidRDefault="00FD3083" w:rsidP="00FD3083">
      <w:pPr>
        <w:pStyle w:val="Zkladntextodsazen"/>
      </w:pPr>
      <w:r>
        <w:t xml:space="preserve">      dis [</w:t>
      </w:r>
      <w:proofErr w:type="gramStart"/>
      <w:r>
        <w:t>0]=</w:t>
      </w:r>
      <w:proofErr w:type="gramEnd"/>
      <w:r>
        <w:t xml:space="preserve"> CTRL; // uložení zkontrolovaného data do pole</w:t>
      </w:r>
    </w:p>
    <w:p w14:paraId="2ADA13D0" w14:textId="3607A8FB" w:rsidR="0046693F" w:rsidRDefault="00FD3083" w:rsidP="00FD3083">
      <w:pPr>
        <w:pStyle w:val="Zkladntextodsazen"/>
      </w:pPr>
      <w:r>
        <w:t>}</w:t>
      </w:r>
    </w:p>
    <w:p w14:paraId="7B38DBE1" w14:textId="77777777" w:rsidR="00FD3083" w:rsidRDefault="00FD3083" w:rsidP="00FD3083">
      <w:pPr>
        <w:pStyle w:val="Zkladntextodsazen"/>
      </w:pPr>
    </w:p>
    <w:p w14:paraId="0A66C920" w14:textId="77777777" w:rsidR="00FD3083" w:rsidRDefault="00FD3083" w:rsidP="00FD3083">
      <w:pPr>
        <w:pStyle w:val="Zkladntextodsazen"/>
      </w:pPr>
    </w:p>
    <w:p w14:paraId="0B36D21B" w14:textId="77777777" w:rsidR="0046693F" w:rsidRDefault="00000000">
      <w:pPr>
        <w:pStyle w:val="definice"/>
      </w:pPr>
      <w:r>
        <w:t>Závěr:</w:t>
      </w:r>
    </w:p>
    <w:p w14:paraId="51270A7C" w14:textId="0D4BEF21" w:rsidR="0046693F" w:rsidRDefault="00615686">
      <w:pPr>
        <w:pStyle w:val="Zkladntextodsazen"/>
      </w:pPr>
      <w:r>
        <w:t xml:space="preserve">Z důvodu doladění kódu doma nevím, zda program v C funguje, ovšem kompilace proběhla úspěšně. Program v C#, jsem si vyzkoušela a je plně funkční. Využila jsem zde znalosti a kódy ze 2. i 3. ročníku. </w:t>
      </w:r>
    </w:p>
    <w:p w14:paraId="2956E832" w14:textId="77777777" w:rsidR="00615686" w:rsidRDefault="00615686">
      <w:pPr>
        <w:pStyle w:val="Zkladntextodsazen"/>
      </w:pPr>
    </w:p>
    <w:p w14:paraId="61CA051F" w14:textId="77777777" w:rsidR="0046693F" w:rsidRDefault="00000000">
      <w:pPr>
        <w:pStyle w:val="definice"/>
      </w:pPr>
      <w:r>
        <w:t>Přílohy:</w:t>
      </w:r>
    </w:p>
    <w:p w14:paraId="4677CDAF" w14:textId="1C2DEDE0" w:rsidR="00E8313D" w:rsidRDefault="00E8313D" w:rsidP="00E8313D">
      <w:pPr>
        <w:pStyle w:val="Zkladntextodsazen"/>
      </w:pPr>
      <w:r>
        <w:t>Výpis programu SP</w:t>
      </w:r>
      <w:r w:rsidR="005337D6">
        <w:t xml:space="preserve"> (</w:t>
      </w:r>
      <w:r w:rsidR="00613141">
        <w:t>4)</w:t>
      </w:r>
    </w:p>
    <w:p w14:paraId="3F2A764D" w14:textId="4768CA00" w:rsidR="00E8313D" w:rsidRDefault="00E8313D" w:rsidP="00E8313D">
      <w:pPr>
        <w:pStyle w:val="Zkladntextodsazen"/>
      </w:pPr>
      <w:r>
        <w:t xml:space="preserve">Výpis programu </w:t>
      </w:r>
      <w:proofErr w:type="spellStart"/>
      <w:r>
        <w:t>ser_lin_F</w:t>
      </w:r>
      <w:proofErr w:type="spellEnd"/>
      <w:r w:rsidR="005337D6">
        <w:t xml:space="preserve"> (</w:t>
      </w:r>
      <w:r w:rsidR="0055654A">
        <w:t>1)</w:t>
      </w:r>
    </w:p>
    <w:p w14:paraId="4F5D1B90" w14:textId="77777777" w:rsidR="00E8313D" w:rsidRDefault="00E8313D" w:rsidP="00E8313D">
      <w:pPr>
        <w:pStyle w:val="Zkladntextodsazen"/>
      </w:pPr>
    </w:p>
    <w:p w14:paraId="006742DA" w14:textId="35217B2A" w:rsidR="0046693F" w:rsidRDefault="0046693F" w:rsidP="00615686">
      <w:pPr>
        <w:pStyle w:val="Zkladntextodsazen"/>
        <w:ind w:left="1003"/>
      </w:pPr>
    </w:p>
    <w:sectPr w:rsidR="0046693F">
      <w:pgSz w:w="11906" w:h="16838"/>
      <w:pgMar w:top="1417" w:right="1417" w:bottom="1982" w:left="1417" w:header="708" w:footer="141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1FA76" w14:textId="77777777" w:rsidR="00874C5C" w:rsidRDefault="00874C5C">
      <w:r>
        <w:separator/>
      </w:r>
    </w:p>
  </w:endnote>
  <w:endnote w:type="continuationSeparator" w:id="0">
    <w:p w14:paraId="352BBD68" w14:textId="77777777" w:rsidR="00874C5C" w:rsidRDefault="00874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Unifont">
    <w:charset w:val="EE"/>
    <w:family w:val="auto"/>
    <w:pitch w:val="variable"/>
  </w:font>
  <w:font w:name="FreeSans"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BBE57" w14:textId="77777777" w:rsidR="0046693F" w:rsidRDefault="00000000">
    <w:pPr>
      <w:pStyle w:val="Zpat2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>NUMPAGES \* ARABIC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22DC9" w14:textId="77777777" w:rsidR="00874C5C" w:rsidRDefault="00874C5C">
      <w:r>
        <w:separator/>
      </w:r>
    </w:p>
  </w:footnote>
  <w:footnote w:type="continuationSeparator" w:id="0">
    <w:p w14:paraId="38A63046" w14:textId="77777777" w:rsidR="00874C5C" w:rsidRDefault="00874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50E0A" w14:textId="77777777" w:rsidR="0046693F" w:rsidRDefault="00000000">
    <w:pPr>
      <w:pStyle w:val="Zhlav"/>
    </w:pPr>
    <w:r>
      <w:rPr>
        <w:noProof/>
      </w:rPr>
      <w:drawing>
        <wp:anchor distT="0" distB="0" distL="0" distR="0" simplePos="0" relativeHeight="4" behindDoc="0" locked="0" layoutInCell="0" allowOverlap="1" wp14:anchorId="7AF4A337" wp14:editId="16267C4E">
          <wp:simplePos x="0" y="0"/>
          <wp:positionH relativeFrom="column">
            <wp:posOffset>0</wp:posOffset>
          </wp:positionH>
          <wp:positionV relativeFrom="paragraph">
            <wp:posOffset>-477520</wp:posOffset>
          </wp:positionV>
          <wp:extent cx="5760085" cy="648970"/>
          <wp:effectExtent l="0" t="0" r="0" b="0"/>
          <wp:wrapSquare wrapText="largest"/>
          <wp:docPr id="1" name="Obrázek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ek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" t="-48" r="-5" b="-48"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648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0800B" w14:textId="77777777" w:rsidR="0046693F" w:rsidRDefault="00000000">
    <w:pPr>
      <w:pStyle w:val="Zhlav"/>
    </w:pPr>
    <w:r>
      <w:rPr>
        <w:noProof/>
      </w:rPr>
      <w:drawing>
        <wp:inline distT="0" distB="0" distL="0" distR="0" wp14:anchorId="5D7B719C" wp14:editId="63C24D21">
          <wp:extent cx="5753735" cy="582930"/>
          <wp:effectExtent l="0" t="0" r="0" b="0"/>
          <wp:docPr id="2" name="Obrázek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ek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" t="-48" r="-5" b="-48"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2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F3E"/>
    <w:multiLevelType w:val="hybridMultilevel"/>
    <w:tmpl w:val="2B8AA34A"/>
    <w:lvl w:ilvl="0" w:tplc="76A2C7A8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3163760"/>
    <w:multiLevelType w:val="multilevel"/>
    <w:tmpl w:val="48CABC9A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94849BB"/>
    <w:multiLevelType w:val="multilevel"/>
    <w:tmpl w:val="B61CE766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39D204D"/>
    <w:multiLevelType w:val="hybridMultilevel"/>
    <w:tmpl w:val="EC6213EA"/>
    <w:lvl w:ilvl="0" w:tplc="5358E6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E1E2C"/>
    <w:multiLevelType w:val="hybridMultilevel"/>
    <w:tmpl w:val="90FA549C"/>
    <w:lvl w:ilvl="0" w:tplc="3D4AC7D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F10E7E"/>
    <w:multiLevelType w:val="multilevel"/>
    <w:tmpl w:val="3D5A26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EEB3B37"/>
    <w:multiLevelType w:val="hybridMultilevel"/>
    <w:tmpl w:val="3F9A74E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212C7"/>
    <w:multiLevelType w:val="multilevel"/>
    <w:tmpl w:val="103E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F744B91"/>
    <w:multiLevelType w:val="hybridMultilevel"/>
    <w:tmpl w:val="AD368566"/>
    <w:lvl w:ilvl="0" w:tplc="4246D4B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7195315">
    <w:abstractNumId w:val="7"/>
  </w:num>
  <w:num w:numId="2" w16cid:durableId="976491161">
    <w:abstractNumId w:val="2"/>
  </w:num>
  <w:num w:numId="3" w16cid:durableId="1239095362">
    <w:abstractNumId w:val="1"/>
  </w:num>
  <w:num w:numId="4" w16cid:durableId="1694725465">
    <w:abstractNumId w:val="5"/>
  </w:num>
  <w:num w:numId="5" w16cid:durableId="2077046858">
    <w:abstractNumId w:val="0"/>
  </w:num>
  <w:num w:numId="6" w16cid:durableId="2011591704">
    <w:abstractNumId w:val="4"/>
  </w:num>
  <w:num w:numId="7" w16cid:durableId="1611357974">
    <w:abstractNumId w:val="6"/>
  </w:num>
  <w:num w:numId="8" w16cid:durableId="1294825053">
    <w:abstractNumId w:val="8"/>
  </w:num>
  <w:num w:numId="9" w16cid:durableId="1746150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67"/>
    <w:rsid w:val="00016256"/>
    <w:rsid w:val="00047F3D"/>
    <w:rsid w:val="001C7948"/>
    <w:rsid w:val="00216732"/>
    <w:rsid w:val="00345465"/>
    <w:rsid w:val="0037232E"/>
    <w:rsid w:val="00390907"/>
    <w:rsid w:val="0046693F"/>
    <w:rsid w:val="005337D6"/>
    <w:rsid w:val="0055654A"/>
    <w:rsid w:val="00580467"/>
    <w:rsid w:val="00613141"/>
    <w:rsid w:val="00615686"/>
    <w:rsid w:val="006404BF"/>
    <w:rsid w:val="00772CAC"/>
    <w:rsid w:val="00874C5C"/>
    <w:rsid w:val="00E8313D"/>
    <w:rsid w:val="00FD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86F87"/>
  <w15:docId w15:val="{66751F5E-78F8-44FA-80AA-084AB36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sz w:val="24"/>
        <w:szCs w:val="24"/>
        <w:lang w:val="cs-CZ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Times New Roman" w:eastAsia="Times New Roman" w:hAnsi="Times New Roman" w:cs="Times New Roman"/>
      <w:lang w:bidi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OpenSymbol;Arial Unicode MS"/>
    </w:rPr>
  </w:style>
  <w:style w:type="character" w:customStyle="1" w:styleId="WW8Num1z1">
    <w:name w:val="WW8Num1z1"/>
    <w:qFormat/>
    <w:rPr>
      <w:rFonts w:ascii="OpenSymbol;Arial Unicode MS" w:hAnsi="OpenSymbol;Arial Unicode MS" w:cs="OpenSymbol;Arial Unicode MS"/>
    </w:rPr>
  </w:style>
  <w:style w:type="character" w:customStyle="1" w:styleId="WW8Num2z0">
    <w:name w:val="WW8Num2z0"/>
    <w:qFormat/>
    <w:rPr>
      <w:rFonts w:ascii="Symbol" w:hAnsi="Symbol" w:cs="OpenSymbol;Arial Unicode M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hAnsi="Symbol" w:cs="OpenSymbol;Arial Unicode M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Absatz-Standardschriftart">
    <w:name w:val="Absatz-Standardschriftart"/>
    <w:qFormat/>
  </w:style>
  <w:style w:type="character" w:customStyle="1" w:styleId="Odrky">
    <w:name w:val="Odrážky"/>
    <w:qFormat/>
    <w:rPr>
      <w:rFonts w:ascii="OpenSymbol;Arial Unicode MS" w:eastAsia="OpenSymbol;Arial Unicode MS" w:hAnsi="OpenSymbol;Arial Unicode MS" w:cs="OpenSymbol;Arial Unicode MS"/>
    </w:rPr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qFormat/>
    <w:pPr>
      <w:suppressLineNumbers/>
    </w:pPr>
  </w:style>
  <w:style w:type="paragraph" w:styleId="Textbubliny">
    <w:name w:val="Balloon Text"/>
    <w:basedOn w:val="Normln"/>
    <w:qFormat/>
    <w:rPr>
      <w:rFonts w:ascii="Tahoma" w:hAnsi="Tahoma" w:cs="Tahoma"/>
      <w:sz w:val="16"/>
      <w:szCs w:val="16"/>
    </w:rPr>
  </w:style>
  <w:style w:type="paragraph" w:customStyle="1" w:styleId="Zhlavazpat">
    <w:name w:val="Záhlaví a zápatí"/>
    <w:basedOn w:val="Normln"/>
    <w:qFormat/>
    <w:pPr>
      <w:suppressLineNumbers/>
      <w:tabs>
        <w:tab w:val="center" w:pos="4819"/>
        <w:tab w:val="right" w:pos="9638"/>
      </w:tabs>
    </w:p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qFormat/>
    <w:pPr>
      <w:spacing w:before="3628" w:after="7313"/>
      <w:jc w:val="center"/>
    </w:pPr>
    <w:rPr>
      <w:b/>
      <w:bCs/>
      <w:sz w:val="96"/>
      <w:szCs w:val="96"/>
    </w:rPr>
  </w:style>
  <w:style w:type="paragraph" w:customStyle="1" w:styleId="Obsahtabulky">
    <w:name w:val="Obsah tabulky"/>
    <w:basedOn w:val="Normln"/>
    <w:qFormat/>
    <w:pPr>
      <w:suppressLineNumbers/>
    </w:pPr>
  </w:style>
  <w:style w:type="paragraph" w:customStyle="1" w:styleId="razitko">
    <w:name w:val="razitko"/>
    <w:basedOn w:val="Obsahtabulky"/>
    <w:qFormat/>
    <w:pPr>
      <w:jc w:val="center"/>
    </w:pPr>
  </w:style>
  <w:style w:type="paragraph" w:customStyle="1" w:styleId="definice">
    <w:name w:val="definice"/>
    <w:basedOn w:val="Normln"/>
    <w:qFormat/>
    <w:rPr>
      <w:b/>
    </w:rPr>
  </w:style>
  <w:style w:type="paragraph" w:customStyle="1" w:styleId="vysvetlen">
    <w:name w:val="vysvetlení"/>
    <w:basedOn w:val="definice"/>
    <w:qFormat/>
  </w:style>
  <w:style w:type="paragraph" w:styleId="Zkladntextodsazen">
    <w:name w:val="Body Text Indent"/>
    <w:basedOn w:val="Zkladntext"/>
    <w:pPr>
      <w:spacing w:after="57"/>
      <w:ind w:left="283"/>
    </w:pPr>
  </w:style>
  <w:style w:type="paragraph" w:customStyle="1" w:styleId="Zpat2">
    <w:name w:val="Zápatí2"/>
    <w:basedOn w:val="Zpat"/>
    <w:qFormat/>
    <w:pPr>
      <w:pBdr>
        <w:top w:val="single" w:sz="2" w:space="1" w:color="000000"/>
      </w:pBdr>
      <w:jc w:val="center"/>
    </w:pPr>
    <w:rPr>
      <w:sz w:val="22"/>
    </w:r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dvi\AppData\Local\Temp\Temp305b82b0-baa7-4d79-a9c0-7f3d3837c9ec_&#353;ablona%20technick&#233;%20zpr&#225;vy.zip\sablona-referat-dil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sablona-referat-dil.dotx</Template>
  <TotalTime>1920</TotalTime>
  <Pages>4</Pages>
  <Words>270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Karolína Ledvinková</dc:creator>
  <dc:description/>
  <cp:lastModifiedBy>Ledvinková Viktorie</cp:lastModifiedBy>
  <cp:revision>7</cp:revision>
  <cp:lastPrinted>2023-10-18T19:52:00Z</cp:lastPrinted>
  <dcterms:created xsi:type="dcterms:W3CDTF">2023-10-15T11:01:00Z</dcterms:created>
  <dcterms:modified xsi:type="dcterms:W3CDTF">2023-10-18T19:59:00Z</dcterms:modified>
  <dc:language>cs-CZ</dc:language>
</cp:coreProperties>
</file>